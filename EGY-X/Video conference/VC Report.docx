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3BDA93" w14:textId="77777777" w:rsidR="00EB4705" w:rsidRPr="00527E17" w:rsidRDefault="00EB4705" w:rsidP="00043F9A">
      <w:pPr>
        <w:rPr>
          <w:rFonts w:ascii="Segoe UI" w:hAnsi="Segoe UI" w:cs="Segoe UI"/>
          <w:lang w:bidi="ar-EG"/>
        </w:rPr>
      </w:pPr>
    </w:p>
    <w:p w14:paraId="2452B900" w14:textId="180821BF" w:rsidR="0024543C" w:rsidRPr="00527E17" w:rsidRDefault="00D34736" w:rsidP="00527E17">
      <w:pPr>
        <w:pStyle w:val="Title"/>
        <w:rPr>
          <w:rFonts w:ascii="Segoe UI" w:hAnsi="Segoe UI" w:cs="Segoe UI"/>
          <w:sz w:val="32"/>
          <w:szCs w:val="32"/>
          <w:u w:val="single"/>
          <w:lang w:bidi="ar-EG"/>
        </w:rPr>
      </w:pPr>
      <w:r>
        <w:rPr>
          <w:rFonts w:ascii="Segoe UI" w:hAnsi="Segoe UI" w:cs="Segoe UI"/>
          <w:lang w:bidi="ar-EG"/>
        </w:rPr>
        <w:t>V</w:t>
      </w:r>
      <w:r w:rsidR="00527E17" w:rsidRPr="00527E17">
        <w:rPr>
          <w:rFonts w:ascii="Segoe UI" w:hAnsi="Segoe UI" w:cs="Segoe UI"/>
          <w:lang w:bidi="ar-EG"/>
        </w:rPr>
        <w:t>ideo conference report</w:t>
      </w:r>
      <w:bookmarkStart w:id="0" w:name="_GoBack"/>
      <w:bookmarkEnd w:id="0"/>
    </w:p>
    <w:p w14:paraId="35943AB7" w14:textId="0376ACDA" w:rsidR="000212DA" w:rsidRPr="00527E17" w:rsidRDefault="000212DA" w:rsidP="00F92BEE">
      <w:pPr>
        <w:rPr>
          <w:rFonts w:ascii="Segoe UI" w:hAnsi="Segoe UI" w:cs="Segoe UI"/>
          <w:lang w:bidi="ar-EG"/>
        </w:rPr>
      </w:pPr>
    </w:p>
    <w:p w14:paraId="0DD512DE" w14:textId="75395AB9" w:rsidR="00527E17" w:rsidRDefault="00527E17" w:rsidP="00527E17">
      <w:pPr>
        <w:pStyle w:val="Heading1"/>
        <w:rPr>
          <w:lang w:bidi="ar-EG"/>
        </w:rPr>
      </w:pPr>
      <w:r>
        <w:rPr>
          <w:lang w:bidi="ar-EG"/>
        </w:rPr>
        <w:t>Google meeting</w:t>
      </w:r>
    </w:p>
    <w:p w14:paraId="093D3484" w14:textId="77777777" w:rsidR="009A685C" w:rsidRDefault="009A685C" w:rsidP="009A685C">
      <w:pPr>
        <w:rPr>
          <w:lang w:bidi="ar-EG"/>
        </w:rPr>
      </w:pPr>
    </w:p>
    <w:p w14:paraId="0C146F8B" w14:textId="1AF346BA" w:rsidR="009A685C" w:rsidRDefault="009A685C" w:rsidP="009A685C">
      <w:pPr>
        <w:pStyle w:val="Heading2"/>
        <w:rPr>
          <w:lang w:bidi="ar-EG"/>
        </w:rPr>
      </w:pPr>
      <w:r w:rsidRPr="00527E17">
        <w:rPr>
          <w:lang w:bidi="ar-EG"/>
        </w:rPr>
        <w:t>Features</w:t>
      </w:r>
    </w:p>
    <w:p w14:paraId="11E26459" w14:textId="77777777" w:rsidR="009A685C" w:rsidRDefault="009A685C" w:rsidP="009A685C">
      <w:pPr>
        <w:rPr>
          <w:lang w:bidi="ar-EG"/>
        </w:rPr>
      </w:pPr>
    </w:p>
    <w:p w14:paraId="748D0E98" w14:textId="6FD63111" w:rsidR="009A685C" w:rsidRDefault="009A685C" w:rsidP="00582642">
      <w:pPr>
        <w:pStyle w:val="ListParagraph"/>
        <w:numPr>
          <w:ilvl w:val="0"/>
          <w:numId w:val="13"/>
        </w:numPr>
        <w:rPr>
          <w:lang w:bidi="ar-EG"/>
        </w:rPr>
      </w:pPr>
      <w:r w:rsidRPr="00582642">
        <w:rPr>
          <w:b/>
          <w:bCs/>
          <w:lang w:bidi="ar-EG"/>
        </w:rPr>
        <w:t>Audio/video Screen Preview</w:t>
      </w:r>
      <w:r w:rsidR="00582642" w:rsidRPr="00582642">
        <w:rPr>
          <w:b/>
          <w:bCs/>
          <w:lang w:bidi="ar-EG"/>
        </w:rPr>
        <w:t xml:space="preserve"> :</w:t>
      </w:r>
      <w:r w:rsidR="00582642" w:rsidRPr="00582642">
        <w:t xml:space="preserve"> </w:t>
      </w:r>
      <w:r w:rsidR="00582642" w:rsidRPr="00582642">
        <w:rPr>
          <w:lang w:bidi="ar-EG"/>
        </w:rPr>
        <w:t xml:space="preserve">you can adjust the camera and </w:t>
      </w:r>
      <w:proofErr w:type="spellStart"/>
      <w:r w:rsidR="00582642" w:rsidRPr="00582642">
        <w:rPr>
          <w:lang w:bidi="ar-EG"/>
        </w:rPr>
        <w:t>mic</w:t>
      </w:r>
      <w:proofErr w:type="spellEnd"/>
    </w:p>
    <w:p w14:paraId="4E8F5405" w14:textId="6452C991" w:rsidR="009A685C" w:rsidRDefault="009A685C" w:rsidP="00582642">
      <w:pPr>
        <w:pStyle w:val="ListParagraph"/>
        <w:numPr>
          <w:ilvl w:val="0"/>
          <w:numId w:val="13"/>
        </w:numPr>
        <w:rPr>
          <w:lang w:bidi="ar-EG"/>
        </w:rPr>
      </w:pPr>
      <w:r w:rsidRPr="00582642">
        <w:rPr>
          <w:b/>
          <w:bCs/>
          <w:lang w:bidi="ar-EG"/>
        </w:rPr>
        <w:t xml:space="preserve">Speech to </w:t>
      </w:r>
      <w:proofErr w:type="gramStart"/>
      <w:r w:rsidRPr="00582642">
        <w:rPr>
          <w:b/>
          <w:bCs/>
          <w:lang w:bidi="ar-EG"/>
        </w:rPr>
        <w:t>Text</w:t>
      </w:r>
      <w:r w:rsidR="00582642" w:rsidRPr="00582642">
        <w:rPr>
          <w:b/>
          <w:bCs/>
          <w:lang w:bidi="ar-EG"/>
        </w:rPr>
        <w:t xml:space="preserve"> :</w:t>
      </w:r>
      <w:proofErr w:type="gramEnd"/>
      <w:r w:rsidR="00582642" w:rsidRPr="00582642">
        <w:t xml:space="preserve"> </w:t>
      </w:r>
      <w:r w:rsidR="00582642" w:rsidRPr="00582642">
        <w:rPr>
          <w:lang w:bidi="ar-EG"/>
        </w:rPr>
        <w:t>The speech to text feature is meant for real-time captioning during meetings and video chats.</w:t>
      </w:r>
    </w:p>
    <w:p w14:paraId="6682CD93" w14:textId="0F12CDB6" w:rsidR="00582642" w:rsidRDefault="00582642" w:rsidP="00D22B90">
      <w:pPr>
        <w:pStyle w:val="ListParagraph"/>
        <w:numPr>
          <w:ilvl w:val="0"/>
          <w:numId w:val="13"/>
        </w:numPr>
        <w:rPr>
          <w:lang w:bidi="ar-EG"/>
        </w:rPr>
      </w:pPr>
      <w:r w:rsidRPr="00582642">
        <w:rPr>
          <w:b/>
          <w:bCs/>
          <w:lang w:bidi="ar-EG"/>
        </w:rPr>
        <w:t xml:space="preserve">Layouts and Screen </w:t>
      </w:r>
      <w:proofErr w:type="gramStart"/>
      <w:r w:rsidRPr="00582642">
        <w:rPr>
          <w:b/>
          <w:bCs/>
          <w:lang w:bidi="ar-EG"/>
        </w:rPr>
        <w:t>settings :</w:t>
      </w:r>
      <w:proofErr w:type="gramEnd"/>
      <w:r w:rsidRPr="00582642">
        <w:rPr>
          <w:b/>
          <w:bCs/>
        </w:rPr>
        <w:t xml:space="preserve"> </w:t>
      </w:r>
      <w:r w:rsidRPr="00582642">
        <w:rPr>
          <w:b/>
          <w:bCs/>
          <w:lang w:bidi="ar-EG"/>
        </w:rPr>
        <w:t xml:space="preserve"> </w:t>
      </w:r>
      <w:r w:rsidRPr="00582642">
        <w:rPr>
          <w:lang w:bidi="ar-EG"/>
        </w:rPr>
        <w:t>the former app automatically switches the layout in a video meeting in order to display active participants and content.</w:t>
      </w:r>
    </w:p>
    <w:p w14:paraId="27BCC5F6" w14:textId="10034390" w:rsidR="00582642" w:rsidRDefault="00582642" w:rsidP="00582642">
      <w:pPr>
        <w:pStyle w:val="ListParagraph"/>
        <w:numPr>
          <w:ilvl w:val="0"/>
          <w:numId w:val="13"/>
        </w:numPr>
        <w:rPr>
          <w:lang w:bidi="ar-EG"/>
        </w:rPr>
      </w:pPr>
      <w:r w:rsidRPr="00582642">
        <w:rPr>
          <w:b/>
          <w:bCs/>
          <w:lang w:bidi="ar-EG"/>
        </w:rPr>
        <w:t>Control for Hosts:</w:t>
      </w:r>
      <w:r w:rsidRPr="00582642">
        <w:rPr>
          <w:lang w:bidi="ar-EG"/>
        </w:rPr>
        <w:t xml:space="preserve"> option to easily pin, mute, or remove participants.</w:t>
      </w:r>
    </w:p>
    <w:p w14:paraId="6E8EAB45" w14:textId="17D2B242" w:rsidR="00582642" w:rsidRPr="006D3F78" w:rsidRDefault="00D22B90" w:rsidP="00D22B90">
      <w:pPr>
        <w:pStyle w:val="ListParagraph"/>
        <w:numPr>
          <w:ilvl w:val="0"/>
          <w:numId w:val="13"/>
        </w:numPr>
        <w:rPr>
          <w:lang w:bidi="ar-EG"/>
        </w:rPr>
      </w:pPr>
      <w:r w:rsidRPr="00D22B90">
        <w:rPr>
          <w:b/>
          <w:bCs/>
          <w:lang w:bidi="ar-EG"/>
        </w:rPr>
        <w:t>Screen Sharing</w:t>
      </w:r>
      <w:r>
        <w:rPr>
          <w:b/>
          <w:bCs/>
          <w:lang w:bidi="ar-EG"/>
        </w:rPr>
        <w:t xml:space="preserve"> </w:t>
      </w:r>
      <w:r w:rsidRPr="006D3F78">
        <w:rPr>
          <w:lang w:bidi="ar-EG"/>
        </w:rPr>
        <w:t>:</w:t>
      </w:r>
      <w:r w:rsidRPr="00D22B90">
        <w:rPr>
          <w:lang w:bidi="ar-EG"/>
        </w:rPr>
        <w:t xml:space="preserve"> </w:t>
      </w:r>
      <w:r w:rsidRPr="006D3F78">
        <w:rPr>
          <w:lang w:bidi="ar-EG"/>
        </w:rPr>
        <w:t>one can present the entire screen or share</w:t>
      </w:r>
      <w:r w:rsidR="006D3F78" w:rsidRPr="006D3F78">
        <w:rPr>
          <w:lang w:bidi="ar-EG"/>
        </w:rPr>
        <w:t xml:space="preserve"> </w:t>
      </w:r>
    </w:p>
    <w:p w14:paraId="01ED1B33" w14:textId="77777777" w:rsidR="009A685C" w:rsidRDefault="009A685C" w:rsidP="009A685C">
      <w:pPr>
        <w:rPr>
          <w:lang w:bidi="ar-EG"/>
        </w:rPr>
      </w:pPr>
    </w:p>
    <w:p w14:paraId="00392DE7" w14:textId="77777777" w:rsidR="009A685C" w:rsidRPr="009A685C" w:rsidRDefault="009A685C" w:rsidP="009A685C">
      <w:pPr>
        <w:rPr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27E17" w14:paraId="52A17412" w14:textId="77777777" w:rsidTr="00527E17">
        <w:tc>
          <w:tcPr>
            <w:tcW w:w="3192" w:type="dxa"/>
          </w:tcPr>
          <w:p w14:paraId="3B3AF79B" w14:textId="1A3A8088" w:rsidR="00527E17" w:rsidRDefault="00527E17" w:rsidP="00527E17">
            <w:pPr>
              <w:rPr>
                <w:lang w:bidi="ar-EG"/>
              </w:rPr>
            </w:pPr>
            <w:r w:rsidRPr="00527E17">
              <w:rPr>
                <w:lang w:bidi="ar-EG"/>
              </w:rPr>
              <w:t>features</w:t>
            </w:r>
          </w:p>
        </w:tc>
        <w:tc>
          <w:tcPr>
            <w:tcW w:w="3192" w:type="dxa"/>
          </w:tcPr>
          <w:p w14:paraId="6039D045" w14:textId="53043B8D" w:rsidR="00527E17" w:rsidRDefault="00527E17" w:rsidP="00527E17">
            <w:pPr>
              <w:rPr>
                <w:lang w:bidi="ar-EG"/>
              </w:rPr>
            </w:pPr>
            <w:r w:rsidRPr="00527E17">
              <w:rPr>
                <w:lang w:bidi="ar-EG"/>
              </w:rPr>
              <w:t>disadvantages</w:t>
            </w:r>
          </w:p>
        </w:tc>
        <w:tc>
          <w:tcPr>
            <w:tcW w:w="3192" w:type="dxa"/>
          </w:tcPr>
          <w:p w14:paraId="24F7D48A" w14:textId="5E1530A9" w:rsidR="00527E17" w:rsidRDefault="00527E17" w:rsidP="00527E17">
            <w:pPr>
              <w:rPr>
                <w:lang w:bidi="ar-EG"/>
              </w:rPr>
            </w:pPr>
            <w:r>
              <w:rPr>
                <w:lang w:bidi="ar-EG"/>
              </w:rPr>
              <w:t>price</w:t>
            </w:r>
          </w:p>
        </w:tc>
      </w:tr>
      <w:tr w:rsidR="00527E17" w14:paraId="26BC6546" w14:textId="77777777" w:rsidTr="00527E17">
        <w:tc>
          <w:tcPr>
            <w:tcW w:w="3192" w:type="dxa"/>
          </w:tcPr>
          <w:p w14:paraId="16EEAA63" w14:textId="5AFEE8BC" w:rsidR="00527E17" w:rsidRDefault="00527E17" w:rsidP="00527E17">
            <w:pPr>
              <w:rPr>
                <w:lang w:bidi="ar-EG"/>
              </w:rPr>
            </w:pPr>
            <w:r w:rsidRPr="00527E17">
              <w:rPr>
                <w:lang w:bidi="ar-EG"/>
              </w:rPr>
              <w:t>Share your screen</w:t>
            </w:r>
          </w:p>
        </w:tc>
        <w:tc>
          <w:tcPr>
            <w:tcW w:w="3192" w:type="dxa"/>
          </w:tcPr>
          <w:p w14:paraId="5D0B5541" w14:textId="77777777" w:rsidR="00527E17" w:rsidRDefault="00527E17" w:rsidP="00527E17">
            <w:pPr>
              <w:rPr>
                <w:lang w:bidi="ar-EG"/>
              </w:rPr>
            </w:pPr>
          </w:p>
        </w:tc>
        <w:tc>
          <w:tcPr>
            <w:tcW w:w="3192" w:type="dxa"/>
          </w:tcPr>
          <w:p w14:paraId="16D28EC9" w14:textId="77777777" w:rsidR="00527E17" w:rsidRDefault="00527E17" w:rsidP="00527E17">
            <w:pPr>
              <w:rPr>
                <w:lang w:bidi="ar-EG"/>
              </w:rPr>
            </w:pPr>
          </w:p>
        </w:tc>
      </w:tr>
      <w:tr w:rsidR="00527E17" w14:paraId="288C8A84" w14:textId="77777777" w:rsidTr="00527E17">
        <w:tc>
          <w:tcPr>
            <w:tcW w:w="3192" w:type="dxa"/>
          </w:tcPr>
          <w:p w14:paraId="2486075F" w14:textId="7DFD11FC" w:rsidR="00527E17" w:rsidRDefault="00527E17" w:rsidP="00527E17">
            <w:pPr>
              <w:rPr>
                <w:lang w:bidi="ar-EG"/>
              </w:rPr>
            </w:pPr>
            <w:r w:rsidRPr="00527E17">
              <w:rPr>
                <w:lang w:bidi="ar-EG"/>
              </w:rPr>
              <w:t>Host large meetings</w:t>
            </w:r>
            <w:r>
              <w:rPr>
                <w:lang w:bidi="ar-EG"/>
              </w:rPr>
              <w:t xml:space="preserve"> (UP to </w:t>
            </w:r>
            <w:r>
              <w:rPr>
                <w:rFonts w:ascii="Arial" w:hAnsi="Arial" w:cs="Arial"/>
                <w:color w:val="202124"/>
                <w:shd w:val="clear" w:color="auto" w:fill="F8F9FA"/>
              </w:rPr>
              <w:t>250 people)</w:t>
            </w:r>
          </w:p>
        </w:tc>
        <w:tc>
          <w:tcPr>
            <w:tcW w:w="3192" w:type="dxa"/>
          </w:tcPr>
          <w:p w14:paraId="44D5924A" w14:textId="77777777" w:rsidR="00527E17" w:rsidRDefault="00527E17" w:rsidP="00527E17">
            <w:pPr>
              <w:rPr>
                <w:lang w:bidi="ar-EG"/>
              </w:rPr>
            </w:pPr>
          </w:p>
        </w:tc>
        <w:tc>
          <w:tcPr>
            <w:tcW w:w="3192" w:type="dxa"/>
          </w:tcPr>
          <w:p w14:paraId="505A055C" w14:textId="77777777" w:rsidR="00527E17" w:rsidRDefault="00527E17" w:rsidP="00527E17">
            <w:pPr>
              <w:rPr>
                <w:lang w:bidi="ar-EG"/>
              </w:rPr>
            </w:pPr>
          </w:p>
        </w:tc>
      </w:tr>
      <w:tr w:rsidR="00527E17" w14:paraId="60400AFD" w14:textId="77777777" w:rsidTr="00527E17">
        <w:tc>
          <w:tcPr>
            <w:tcW w:w="3192" w:type="dxa"/>
          </w:tcPr>
          <w:p w14:paraId="32AAB99A" w14:textId="11CF674A" w:rsidR="00527E17" w:rsidRDefault="00527E17" w:rsidP="00527E17">
            <w:pPr>
              <w:rPr>
                <w:lang w:bidi="ar-EG"/>
              </w:rPr>
            </w:pPr>
            <w:r w:rsidRPr="00527E17">
              <w:rPr>
                <w:lang w:bidi="ar-EG"/>
              </w:rPr>
              <w:t>Join from your phone</w:t>
            </w:r>
          </w:p>
        </w:tc>
        <w:tc>
          <w:tcPr>
            <w:tcW w:w="3192" w:type="dxa"/>
          </w:tcPr>
          <w:p w14:paraId="5A9F2601" w14:textId="77777777" w:rsidR="00527E17" w:rsidRDefault="00527E17" w:rsidP="00527E17">
            <w:pPr>
              <w:rPr>
                <w:lang w:bidi="ar-EG"/>
              </w:rPr>
            </w:pPr>
          </w:p>
        </w:tc>
        <w:tc>
          <w:tcPr>
            <w:tcW w:w="3192" w:type="dxa"/>
          </w:tcPr>
          <w:p w14:paraId="2681E522" w14:textId="77777777" w:rsidR="00527E17" w:rsidRDefault="00527E17" w:rsidP="00527E17">
            <w:pPr>
              <w:rPr>
                <w:lang w:bidi="ar-EG"/>
              </w:rPr>
            </w:pPr>
          </w:p>
        </w:tc>
      </w:tr>
      <w:tr w:rsidR="00527E17" w14:paraId="3C8A0484" w14:textId="77777777" w:rsidTr="00527E17">
        <w:tc>
          <w:tcPr>
            <w:tcW w:w="3192" w:type="dxa"/>
          </w:tcPr>
          <w:p w14:paraId="13F26A3F" w14:textId="7713D84F" w:rsidR="00527E17" w:rsidRDefault="00527E17" w:rsidP="00527E17">
            <w:pPr>
              <w:rPr>
                <w:lang w:bidi="ar-EG"/>
              </w:rPr>
            </w:pPr>
            <w:r w:rsidRPr="00527E17">
              <w:rPr>
                <w:lang w:bidi="ar-EG"/>
              </w:rPr>
              <w:t>Broadcast internal events</w:t>
            </w:r>
            <w:r>
              <w:rPr>
                <w:lang w:bidi="ar-EG"/>
              </w:rPr>
              <w:t xml:space="preserve"> (</w:t>
            </w:r>
            <w:r>
              <w:rPr>
                <w:rFonts w:ascii="Arial" w:hAnsi="Arial" w:cs="Arial"/>
                <w:color w:val="202124"/>
                <w:shd w:val="clear" w:color="auto" w:fill="F8F9FA"/>
              </w:rPr>
              <w:t>meetings for up to 100,000 viewers)</w:t>
            </w:r>
          </w:p>
        </w:tc>
        <w:tc>
          <w:tcPr>
            <w:tcW w:w="3192" w:type="dxa"/>
          </w:tcPr>
          <w:p w14:paraId="55E2C0A9" w14:textId="77777777" w:rsidR="00527E17" w:rsidRDefault="00527E17" w:rsidP="00527E17">
            <w:pPr>
              <w:rPr>
                <w:lang w:bidi="ar-EG"/>
              </w:rPr>
            </w:pPr>
          </w:p>
        </w:tc>
        <w:tc>
          <w:tcPr>
            <w:tcW w:w="3192" w:type="dxa"/>
          </w:tcPr>
          <w:p w14:paraId="77060210" w14:textId="77777777" w:rsidR="00527E17" w:rsidRDefault="00527E17" w:rsidP="00527E17">
            <w:pPr>
              <w:rPr>
                <w:lang w:bidi="ar-EG"/>
              </w:rPr>
            </w:pPr>
          </w:p>
        </w:tc>
      </w:tr>
      <w:tr w:rsidR="00527E17" w14:paraId="01E54D8C" w14:textId="77777777" w:rsidTr="00527E17">
        <w:tc>
          <w:tcPr>
            <w:tcW w:w="3192" w:type="dxa"/>
          </w:tcPr>
          <w:p w14:paraId="15DC1A97" w14:textId="77777777" w:rsidR="00527E17" w:rsidRDefault="00527E17" w:rsidP="00527E17">
            <w:pPr>
              <w:rPr>
                <w:lang w:bidi="ar-EG"/>
              </w:rPr>
            </w:pPr>
          </w:p>
        </w:tc>
        <w:tc>
          <w:tcPr>
            <w:tcW w:w="3192" w:type="dxa"/>
          </w:tcPr>
          <w:p w14:paraId="37F4D624" w14:textId="77777777" w:rsidR="00527E17" w:rsidRDefault="00527E17" w:rsidP="00527E17">
            <w:pPr>
              <w:rPr>
                <w:lang w:bidi="ar-EG"/>
              </w:rPr>
            </w:pPr>
          </w:p>
        </w:tc>
        <w:tc>
          <w:tcPr>
            <w:tcW w:w="3192" w:type="dxa"/>
          </w:tcPr>
          <w:p w14:paraId="46C80143" w14:textId="77777777" w:rsidR="00527E17" w:rsidRDefault="00527E17" w:rsidP="00527E17">
            <w:pPr>
              <w:rPr>
                <w:lang w:bidi="ar-EG"/>
              </w:rPr>
            </w:pPr>
          </w:p>
        </w:tc>
      </w:tr>
      <w:tr w:rsidR="00527E17" w14:paraId="3F954F6F" w14:textId="77777777" w:rsidTr="00527E17">
        <w:tc>
          <w:tcPr>
            <w:tcW w:w="3192" w:type="dxa"/>
          </w:tcPr>
          <w:p w14:paraId="54DC9E0B" w14:textId="77777777" w:rsidR="00527E17" w:rsidRDefault="00527E17" w:rsidP="00527E17">
            <w:pPr>
              <w:rPr>
                <w:lang w:bidi="ar-EG"/>
              </w:rPr>
            </w:pPr>
          </w:p>
        </w:tc>
        <w:tc>
          <w:tcPr>
            <w:tcW w:w="3192" w:type="dxa"/>
          </w:tcPr>
          <w:p w14:paraId="2EA7EFF4" w14:textId="77777777" w:rsidR="00527E17" w:rsidRDefault="00527E17" w:rsidP="00527E17">
            <w:pPr>
              <w:rPr>
                <w:lang w:bidi="ar-EG"/>
              </w:rPr>
            </w:pPr>
          </w:p>
        </w:tc>
        <w:tc>
          <w:tcPr>
            <w:tcW w:w="3192" w:type="dxa"/>
          </w:tcPr>
          <w:p w14:paraId="7BAD39F4" w14:textId="77777777" w:rsidR="00527E17" w:rsidRDefault="00527E17" w:rsidP="00527E17">
            <w:pPr>
              <w:rPr>
                <w:lang w:bidi="ar-EG"/>
              </w:rPr>
            </w:pPr>
          </w:p>
        </w:tc>
      </w:tr>
    </w:tbl>
    <w:p w14:paraId="29DC140D" w14:textId="77777777" w:rsidR="00527E17" w:rsidRDefault="00527E17" w:rsidP="00527E17">
      <w:pPr>
        <w:rPr>
          <w:lang w:bidi="ar-EG"/>
        </w:rPr>
      </w:pPr>
    </w:p>
    <w:p w14:paraId="421384DA" w14:textId="77777777" w:rsidR="009A685C" w:rsidRDefault="009A685C" w:rsidP="00527E17">
      <w:pPr>
        <w:rPr>
          <w:lang w:bidi="ar-EG"/>
        </w:rPr>
      </w:pPr>
    </w:p>
    <w:p w14:paraId="01DC6808" w14:textId="15073FB8" w:rsidR="009A685C" w:rsidRDefault="009A685C" w:rsidP="009A685C">
      <w:pPr>
        <w:pStyle w:val="Heading1"/>
        <w:rPr>
          <w:lang w:bidi="ar-EG"/>
        </w:rPr>
      </w:pPr>
      <w:r w:rsidRPr="00527E17">
        <w:rPr>
          <w:lang w:bidi="ar-EG"/>
        </w:rPr>
        <w:t>Disadvantages</w:t>
      </w:r>
    </w:p>
    <w:p w14:paraId="2562F59E" w14:textId="77777777" w:rsidR="009A685C" w:rsidRPr="009A685C" w:rsidRDefault="009A685C" w:rsidP="009A685C">
      <w:pPr>
        <w:rPr>
          <w:lang w:bidi="ar-EG"/>
        </w:rPr>
      </w:pPr>
    </w:p>
    <w:p w14:paraId="7F8F9D4B" w14:textId="39E2A00D" w:rsidR="009A685C" w:rsidRDefault="009A685C" w:rsidP="00527E17">
      <w:pPr>
        <w:rPr>
          <w:rFonts w:ascii="Arial" w:hAnsi="Arial" w:cs="Arial"/>
          <w:color w:val="31313C"/>
          <w:shd w:val="clear" w:color="auto" w:fill="FFFFFF"/>
        </w:rPr>
      </w:pPr>
      <w:proofErr w:type="gramStart"/>
      <w:r>
        <w:rPr>
          <w:rFonts w:ascii="Arial" w:hAnsi="Arial" w:cs="Arial"/>
          <w:color w:val="31313C"/>
          <w:shd w:val="clear" w:color="auto" w:fill="FFFFFF"/>
        </w:rPr>
        <w:t>Cannot share only a portion of the screen.</w:t>
      </w:r>
      <w:proofErr w:type="gramEnd"/>
    </w:p>
    <w:p w14:paraId="4622F5ED" w14:textId="140D9BA2" w:rsidR="009A685C" w:rsidRDefault="009A685C" w:rsidP="00527E17">
      <w:pPr>
        <w:rPr>
          <w:rFonts w:ascii="Arial" w:hAnsi="Arial" w:cs="Arial"/>
          <w:color w:val="31313C"/>
          <w:shd w:val="clear" w:color="auto" w:fill="FFFFFF"/>
        </w:rPr>
      </w:pPr>
      <w:r>
        <w:rPr>
          <w:rFonts w:ascii="Arial" w:hAnsi="Arial" w:cs="Arial"/>
          <w:color w:val="31313C"/>
          <w:shd w:val="clear" w:color="auto" w:fill="FFFFFF"/>
        </w:rPr>
        <w:t>Sometimes the microphone doesn't work.</w:t>
      </w:r>
    </w:p>
    <w:p w14:paraId="69184ECB" w14:textId="7D076CAE" w:rsidR="009A685C" w:rsidRDefault="009A685C" w:rsidP="00527E17">
      <w:pPr>
        <w:rPr>
          <w:rFonts w:ascii="Arial" w:hAnsi="Arial" w:cs="Arial"/>
          <w:color w:val="31313C"/>
          <w:shd w:val="clear" w:color="auto" w:fill="FFFFFF"/>
        </w:rPr>
      </w:pPr>
      <w:r>
        <w:rPr>
          <w:rFonts w:ascii="Arial" w:hAnsi="Arial" w:cs="Arial"/>
          <w:color w:val="31313C"/>
          <w:shd w:val="clear" w:color="auto" w:fill="FFFFFF"/>
        </w:rPr>
        <w:t>If connecting to the call using the assigned phone number, the participant incurs in charges.</w:t>
      </w:r>
    </w:p>
    <w:p w14:paraId="20E1497F" w14:textId="2658B8EA" w:rsidR="009A685C" w:rsidRDefault="009A685C" w:rsidP="00527E17">
      <w:pPr>
        <w:rPr>
          <w:rFonts w:ascii="Arial" w:hAnsi="Arial" w:cs="Arial"/>
          <w:color w:val="31313C"/>
          <w:shd w:val="clear" w:color="auto" w:fill="FFFFFF"/>
        </w:rPr>
      </w:pPr>
      <w:r>
        <w:rPr>
          <w:rFonts w:ascii="Arial" w:hAnsi="Arial" w:cs="Arial"/>
          <w:color w:val="31313C"/>
          <w:shd w:val="clear" w:color="auto" w:fill="FFFFFF"/>
        </w:rPr>
        <w:t xml:space="preserve">It doesn't work efficiently for more than 10 </w:t>
      </w:r>
      <w:proofErr w:type="gramStart"/>
      <w:r>
        <w:rPr>
          <w:rFonts w:ascii="Arial" w:hAnsi="Arial" w:cs="Arial"/>
          <w:color w:val="31313C"/>
          <w:shd w:val="clear" w:color="auto" w:fill="FFFFFF"/>
        </w:rPr>
        <w:t>group</w:t>
      </w:r>
      <w:proofErr w:type="gramEnd"/>
      <w:r>
        <w:rPr>
          <w:rFonts w:ascii="Arial" w:hAnsi="Arial" w:cs="Arial"/>
          <w:color w:val="31313C"/>
          <w:shd w:val="clear" w:color="auto" w:fill="FFFFFF"/>
        </w:rPr>
        <w:t xml:space="preserve"> of people.</w:t>
      </w:r>
    </w:p>
    <w:p w14:paraId="34BAC1E0" w14:textId="2D175835" w:rsidR="009A685C" w:rsidRDefault="009A685C" w:rsidP="00527E17">
      <w:pPr>
        <w:rPr>
          <w:rFonts w:ascii="Arial" w:hAnsi="Arial" w:cs="Arial"/>
          <w:color w:val="31313C"/>
          <w:shd w:val="clear" w:color="auto" w:fill="FFFFFF"/>
        </w:rPr>
      </w:pPr>
      <w:r>
        <w:rPr>
          <w:rFonts w:ascii="Arial" w:hAnsi="Arial" w:cs="Arial"/>
          <w:color w:val="31313C"/>
          <w:shd w:val="clear" w:color="auto" w:fill="FFFFFF"/>
        </w:rPr>
        <w:t>Does Google Meets have breakout rooms? If not, would love to see that.</w:t>
      </w:r>
    </w:p>
    <w:p w14:paraId="739FBB99" w14:textId="77777777" w:rsidR="009A685C" w:rsidRDefault="009A685C" w:rsidP="00527E17">
      <w:pPr>
        <w:rPr>
          <w:lang w:bidi="ar-EG"/>
        </w:rPr>
      </w:pPr>
    </w:p>
    <w:p w14:paraId="4F5E4456" w14:textId="77777777" w:rsidR="00527E17" w:rsidRDefault="00527E17" w:rsidP="00527E17">
      <w:pPr>
        <w:rPr>
          <w:lang w:bidi="ar-EG"/>
        </w:rPr>
      </w:pPr>
    </w:p>
    <w:p w14:paraId="5BA43AA4" w14:textId="0775891B" w:rsidR="00527E17" w:rsidRDefault="00527E17" w:rsidP="009A685C">
      <w:pPr>
        <w:rPr>
          <w:lang w:bidi="ar-EG"/>
        </w:rPr>
      </w:pPr>
      <w:r w:rsidRPr="00527E17">
        <w:rPr>
          <w:lang w:bidi="ar-EG"/>
        </w:rPr>
        <w:t>Anyone with a Google Account can create a video meeting, invite up to 100 participants, and meet for up to 60 minutes per meeting for free.</w:t>
      </w:r>
    </w:p>
    <w:p w14:paraId="5F7D113F" w14:textId="77777777" w:rsidR="009A685C" w:rsidRDefault="009A685C" w:rsidP="009A685C">
      <w:pPr>
        <w:rPr>
          <w:lang w:bidi="ar-EG"/>
        </w:rPr>
      </w:pPr>
    </w:p>
    <w:p w14:paraId="5C0B8789" w14:textId="77777777" w:rsidR="009A685C" w:rsidRDefault="009A685C" w:rsidP="009A685C">
      <w:pPr>
        <w:rPr>
          <w:lang w:bidi="ar-EG"/>
        </w:rPr>
      </w:pPr>
    </w:p>
    <w:p w14:paraId="415B70F4" w14:textId="77777777" w:rsidR="009A685C" w:rsidRDefault="009A685C" w:rsidP="009A685C">
      <w:pPr>
        <w:rPr>
          <w:lang w:bidi="ar-EG"/>
        </w:rPr>
      </w:pPr>
    </w:p>
    <w:p w14:paraId="6C0926D7" w14:textId="77777777" w:rsidR="009A685C" w:rsidRDefault="009A685C" w:rsidP="009A685C">
      <w:pPr>
        <w:rPr>
          <w:lang w:bidi="ar-EG"/>
        </w:rPr>
      </w:pPr>
    </w:p>
    <w:p w14:paraId="3623FD05" w14:textId="77777777" w:rsidR="009A685C" w:rsidRDefault="009A685C" w:rsidP="009A685C">
      <w:pPr>
        <w:rPr>
          <w:lang w:bidi="ar-EG"/>
        </w:rPr>
      </w:pPr>
    </w:p>
    <w:p w14:paraId="1DAE667C" w14:textId="77777777" w:rsidR="009A685C" w:rsidRDefault="009A685C" w:rsidP="009A685C">
      <w:pPr>
        <w:rPr>
          <w:lang w:bidi="ar-EG"/>
        </w:rPr>
      </w:pPr>
    </w:p>
    <w:p w14:paraId="469E6954" w14:textId="77777777" w:rsidR="009A685C" w:rsidRDefault="009A685C" w:rsidP="009A685C">
      <w:pPr>
        <w:rPr>
          <w:lang w:bidi="ar-EG"/>
        </w:rPr>
      </w:pPr>
    </w:p>
    <w:p w14:paraId="463BA3E4" w14:textId="77777777" w:rsidR="009A685C" w:rsidRDefault="009A685C" w:rsidP="009A685C">
      <w:pPr>
        <w:rPr>
          <w:lang w:bidi="ar-EG"/>
        </w:rPr>
      </w:pPr>
    </w:p>
    <w:p w14:paraId="1E554F27" w14:textId="3655EBA8" w:rsidR="00527E17" w:rsidRDefault="00527E17" w:rsidP="009A685C">
      <w:pPr>
        <w:rPr>
          <w:lang w:bidi="ar-EG"/>
        </w:rPr>
      </w:pPr>
      <w:r>
        <w:rPr>
          <w:lang w:bidi="ar-EG"/>
        </w:rPr>
        <w:t xml:space="preserve">Price </w:t>
      </w:r>
      <w:proofErr w:type="gramStart"/>
      <w:r>
        <w:rPr>
          <w:lang w:bidi="ar-EG"/>
        </w:rPr>
        <w:t xml:space="preserve">plan </w:t>
      </w:r>
      <w:r w:rsidR="009A685C">
        <w:rPr>
          <w:lang w:bidi="ar-EG"/>
        </w:rPr>
        <w:t>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4"/>
        <w:gridCol w:w="2326"/>
        <w:gridCol w:w="2528"/>
        <w:gridCol w:w="2528"/>
      </w:tblGrid>
      <w:tr w:rsidR="009A685C" w14:paraId="1BB257D6" w14:textId="77777777" w:rsidTr="009A685C">
        <w:tc>
          <w:tcPr>
            <w:tcW w:w="2194" w:type="dxa"/>
          </w:tcPr>
          <w:p w14:paraId="2C8CBCC3" w14:textId="658AA9FE" w:rsidR="009A685C" w:rsidRDefault="009A685C" w:rsidP="00527E17">
            <w:pPr>
              <w:rPr>
                <w:lang w:bidi="ar-EG"/>
              </w:rPr>
            </w:pPr>
            <w:r>
              <w:rPr>
                <w:lang w:bidi="ar-EG"/>
              </w:rPr>
              <w:t>Name:</w:t>
            </w:r>
          </w:p>
        </w:tc>
        <w:tc>
          <w:tcPr>
            <w:tcW w:w="2326" w:type="dxa"/>
          </w:tcPr>
          <w:p w14:paraId="633142D8" w14:textId="5C86703D" w:rsidR="009A685C" w:rsidRDefault="009A685C" w:rsidP="00527E17">
            <w:pPr>
              <w:rPr>
                <w:lang w:bidi="ar-EG"/>
              </w:rPr>
            </w:pPr>
            <w:r>
              <w:rPr>
                <w:lang w:bidi="ar-EG"/>
              </w:rPr>
              <w:t xml:space="preserve">Free </w:t>
            </w:r>
          </w:p>
        </w:tc>
        <w:tc>
          <w:tcPr>
            <w:tcW w:w="2528" w:type="dxa"/>
          </w:tcPr>
          <w:p w14:paraId="479D37D4" w14:textId="77777777" w:rsidR="009A685C" w:rsidRPr="00527E17" w:rsidRDefault="009A685C" w:rsidP="00527E17">
            <w:pPr>
              <w:rPr>
                <w:lang w:bidi="ar-EG"/>
              </w:rPr>
            </w:pPr>
            <w:r w:rsidRPr="00527E17">
              <w:rPr>
                <w:lang w:bidi="ar-EG"/>
              </w:rPr>
              <w:t>Google Workspace Essentials</w:t>
            </w:r>
          </w:p>
          <w:p w14:paraId="73DE3108" w14:textId="77777777" w:rsidR="009A685C" w:rsidRDefault="009A685C" w:rsidP="00527E17">
            <w:pPr>
              <w:rPr>
                <w:lang w:bidi="ar-EG"/>
              </w:rPr>
            </w:pPr>
          </w:p>
        </w:tc>
        <w:tc>
          <w:tcPr>
            <w:tcW w:w="2528" w:type="dxa"/>
          </w:tcPr>
          <w:p w14:paraId="0AABAD35" w14:textId="77777777" w:rsidR="009A685C" w:rsidRPr="009A685C" w:rsidRDefault="009A685C" w:rsidP="009A685C">
            <w:pPr>
              <w:rPr>
                <w:lang w:bidi="ar-EG"/>
              </w:rPr>
            </w:pPr>
            <w:r w:rsidRPr="009A685C">
              <w:rPr>
                <w:lang w:bidi="ar-EG"/>
              </w:rPr>
              <w:t>Google Workspace Enterprise</w:t>
            </w:r>
          </w:p>
          <w:p w14:paraId="2E0BF492" w14:textId="77777777" w:rsidR="009A685C" w:rsidRDefault="009A685C" w:rsidP="00527E17">
            <w:pPr>
              <w:rPr>
                <w:lang w:bidi="ar-EG"/>
              </w:rPr>
            </w:pPr>
          </w:p>
        </w:tc>
      </w:tr>
      <w:tr w:rsidR="009A685C" w14:paraId="76B136DA" w14:textId="77777777" w:rsidTr="009A685C">
        <w:tc>
          <w:tcPr>
            <w:tcW w:w="2194" w:type="dxa"/>
          </w:tcPr>
          <w:p w14:paraId="5AEEA755" w14:textId="3E0EF941" w:rsidR="009A685C" w:rsidRDefault="009A685C" w:rsidP="00527E17">
            <w:pPr>
              <w:rPr>
                <w:lang w:bidi="ar-EG"/>
              </w:rPr>
            </w:pPr>
            <w:r>
              <w:rPr>
                <w:lang w:bidi="ar-EG"/>
              </w:rPr>
              <w:t>Cost</w:t>
            </w:r>
          </w:p>
        </w:tc>
        <w:tc>
          <w:tcPr>
            <w:tcW w:w="2326" w:type="dxa"/>
          </w:tcPr>
          <w:p w14:paraId="23E07B92" w14:textId="2D53FBC1" w:rsidR="009A685C" w:rsidRDefault="009A685C" w:rsidP="00527E17">
            <w:pPr>
              <w:rPr>
                <w:lang w:bidi="ar-EG"/>
              </w:rPr>
            </w:pPr>
            <w:r>
              <w:rPr>
                <w:lang w:bidi="ar-EG"/>
              </w:rPr>
              <w:t>0$</w:t>
            </w:r>
          </w:p>
        </w:tc>
        <w:tc>
          <w:tcPr>
            <w:tcW w:w="2528" w:type="dxa"/>
          </w:tcPr>
          <w:p w14:paraId="75F146CF" w14:textId="4EB13B07" w:rsidR="009A685C" w:rsidRDefault="009A685C" w:rsidP="00527E17">
            <w:pPr>
              <w:rPr>
                <w:lang w:bidi="ar-EG"/>
              </w:rPr>
            </w:pPr>
            <w:r w:rsidRPr="009A685C">
              <w:rPr>
                <w:lang w:bidi="ar-EG"/>
              </w:rPr>
              <w:t>$8 USD per active user/month*</w:t>
            </w:r>
          </w:p>
        </w:tc>
        <w:tc>
          <w:tcPr>
            <w:tcW w:w="2528" w:type="dxa"/>
          </w:tcPr>
          <w:p w14:paraId="44366AEF" w14:textId="5CE2C697" w:rsidR="009A685C" w:rsidRDefault="009A685C" w:rsidP="00527E17">
            <w:pPr>
              <w:rPr>
                <w:lang w:bidi="ar-EG"/>
              </w:rPr>
            </w:pPr>
            <w:r w:rsidRPr="009A685C">
              <w:rPr>
                <w:lang w:bidi="ar-EG"/>
              </w:rPr>
              <w:t>Contact sales for pricing</w:t>
            </w:r>
          </w:p>
        </w:tc>
      </w:tr>
      <w:tr w:rsidR="009A685C" w14:paraId="0C316975" w14:textId="77777777" w:rsidTr="009A685C">
        <w:tc>
          <w:tcPr>
            <w:tcW w:w="2194" w:type="dxa"/>
          </w:tcPr>
          <w:p w14:paraId="72F61863" w14:textId="40BF350D" w:rsidR="009A685C" w:rsidRDefault="009A685C" w:rsidP="00527E17">
            <w:pPr>
              <w:rPr>
                <w:lang w:bidi="ar-EG"/>
              </w:rPr>
            </w:pPr>
            <w:r w:rsidRPr="009A685C">
              <w:rPr>
                <w:lang w:bidi="ar-EG"/>
              </w:rPr>
              <w:lastRenderedPageBreak/>
              <w:t>1:1 meeting length (maximum)</w:t>
            </w:r>
          </w:p>
        </w:tc>
        <w:tc>
          <w:tcPr>
            <w:tcW w:w="2326" w:type="dxa"/>
          </w:tcPr>
          <w:p w14:paraId="079235D8" w14:textId="3D51048C" w:rsidR="009A685C" w:rsidRDefault="009A685C" w:rsidP="00527E17">
            <w:pPr>
              <w:rPr>
                <w:lang w:bidi="ar-EG"/>
              </w:rPr>
            </w:pPr>
            <w:r>
              <w:rPr>
                <w:rFonts w:ascii="Roboto" w:hAnsi="Roboto"/>
                <w:color w:val="202124"/>
                <w:shd w:val="clear" w:color="auto" w:fill="F8F9FA"/>
              </w:rPr>
              <w:t>24 hours</w:t>
            </w:r>
          </w:p>
        </w:tc>
        <w:tc>
          <w:tcPr>
            <w:tcW w:w="2528" w:type="dxa"/>
          </w:tcPr>
          <w:p w14:paraId="0F2861A2" w14:textId="1C9D556D" w:rsidR="009A685C" w:rsidRDefault="009A685C" w:rsidP="00527E17">
            <w:pPr>
              <w:rPr>
                <w:lang w:bidi="ar-EG"/>
              </w:rPr>
            </w:pPr>
            <w:r>
              <w:rPr>
                <w:rFonts w:ascii="Roboto" w:hAnsi="Roboto"/>
                <w:color w:val="202124"/>
                <w:shd w:val="clear" w:color="auto" w:fill="F8F9FA"/>
              </w:rPr>
              <w:t>24 hours</w:t>
            </w:r>
          </w:p>
        </w:tc>
        <w:tc>
          <w:tcPr>
            <w:tcW w:w="2528" w:type="dxa"/>
          </w:tcPr>
          <w:p w14:paraId="1B36463E" w14:textId="56813DCA" w:rsidR="009A685C" w:rsidRDefault="009A685C" w:rsidP="00527E17">
            <w:pPr>
              <w:rPr>
                <w:lang w:bidi="ar-EG"/>
              </w:rPr>
            </w:pPr>
            <w:r>
              <w:rPr>
                <w:rFonts w:ascii="Roboto" w:hAnsi="Roboto"/>
                <w:color w:val="202124"/>
                <w:shd w:val="clear" w:color="auto" w:fill="F8F9FA"/>
              </w:rPr>
              <w:t>24 hours</w:t>
            </w:r>
          </w:p>
        </w:tc>
      </w:tr>
      <w:tr w:rsidR="009A685C" w14:paraId="15C4E028" w14:textId="77777777" w:rsidTr="009A685C">
        <w:tc>
          <w:tcPr>
            <w:tcW w:w="2194" w:type="dxa"/>
          </w:tcPr>
          <w:p w14:paraId="6FE7E4BF" w14:textId="4CC2E2FB" w:rsidR="009A685C" w:rsidRDefault="009A685C" w:rsidP="00527E17">
            <w:pPr>
              <w:rPr>
                <w:lang w:bidi="ar-EG"/>
              </w:rPr>
            </w:pPr>
            <w:r w:rsidRPr="009A685C">
              <w:rPr>
                <w:lang w:bidi="ar-EG"/>
              </w:rPr>
              <w:t>Group meeting length - 3+ participants (maximum)</w:t>
            </w:r>
          </w:p>
        </w:tc>
        <w:tc>
          <w:tcPr>
            <w:tcW w:w="2326" w:type="dxa"/>
          </w:tcPr>
          <w:p w14:paraId="0983023B" w14:textId="77777777" w:rsidR="009A685C" w:rsidRDefault="009A685C" w:rsidP="00527E17">
            <w:pPr>
              <w:rPr>
                <w:rFonts w:ascii="Roboto" w:hAnsi="Roboto"/>
                <w:color w:val="202124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hd w:val="clear" w:color="auto" w:fill="FFFFFF"/>
              </w:rPr>
              <w:t>1 hour</w:t>
            </w:r>
          </w:p>
          <w:p w14:paraId="5EA75211" w14:textId="586EC599" w:rsidR="009A685C" w:rsidRDefault="009A685C" w:rsidP="00527E17">
            <w:pPr>
              <w:rPr>
                <w:lang w:bidi="ar-EG"/>
              </w:rPr>
            </w:pPr>
            <w:r w:rsidRPr="009A685C">
              <w:rPr>
                <w:lang w:bidi="ar-EG"/>
              </w:rPr>
              <w:t>(24 hours through March 31, 2021**)</w:t>
            </w:r>
          </w:p>
        </w:tc>
        <w:tc>
          <w:tcPr>
            <w:tcW w:w="2528" w:type="dxa"/>
          </w:tcPr>
          <w:p w14:paraId="54044897" w14:textId="2235275C" w:rsidR="009A685C" w:rsidRDefault="009A685C" w:rsidP="00527E17">
            <w:pPr>
              <w:rPr>
                <w:lang w:bidi="ar-EG"/>
              </w:rPr>
            </w:pPr>
            <w:r>
              <w:rPr>
                <w:rFonts w:ascii="Roboto" w:hAnsi="Roboto"/>
                <w:color w:val="202124"/>
                <w:shd w:val="clear" w:color="auto" w:fill="FFFFFF"/>
              </w:rPr>
              <w:t>24 hours</w:t>
            </w:r>
          </w:p>
        </w:tc>
        <w:tc>
          <w:tcPr>
            <w:tcW w:w="2528" w:type="dxa"/>
          </w:tcPr>
          <w:p w14:paraId="4361B0B5" w14:textId="757B87AB" w:rsidR="009A685C" w:rsidRDefault="009A685C" w:rsidP="00527E17">
            <w:pPr>
              <w:rPr>
                <w:lang w:bidi="ar-EG"/>
              </w:rPr>
            </w:pPr>
            <w:r>
              <w:rPr>
                <w:rFonts w:ascii="Roboto" w:hAnsi="Roboto"/>
                <w:color w:val="202124"/>
                <w:shd w:val="clear" w:color="auto" w:fill="FFFFFF"/>
              </w:rPr>
              <w:t>24 hours</w:t>
            </w:r>
          </w:p>
        </w:tc>
      </w:tr>
      <w:tr w:rsidR="009A685C" w14:paraId="1BE92B4D" w14:textId="77777777" w:rsidTr="009A685C">
        <w:tc>
          <w:tcPr>
            <w:tcW w:w="2194" w:type="dxa"/>
          </w:tcPr>
          <w:p w14:paraId="511772A3" w14:textId="4DFE3C55" w:rsidR="009A685C" w:rsidRDefault="009A685C" w:rsidP="00527E17">
            <w:pPr>
              <w:rPr>
                <w:lang w:bidi="ar-EG"/>
              </w:rPr>
            </w:pPr>
            <w:r w:rsidRPr="009A685C">
              <w:rPr>
                <w:lang w:bidi="ar-EG"/>
              </w:rPr>
              <w:t>Meeting participants (maximum)</w:t>
            </w:r>
          </w:p>
        </w:tc>
        <w:tc>
          <w:tcPr>
            <w:tcW w:w="2326" w:type="dxa"/>
          </w:tcPr>
          <w:p w14:paraId="3CD80E30" w14:textId="03114F9C" w:rsidR="009A685C" w:rsidRDefault="009A685C" w:rsidP="00527E17">
            <w:pPr>
              <w:rPr>
                <w:lang w:bidi="ar-EG"/>
              </w:rPr>
            </w:pPr>
            <w:r>
              <w:rPr>
                <w:rFonts w:ascii="Roboto" w:hAnsi="Roboto"/>
                <w:color w:val="202124"/>
                <w:shd w:val="clear" w:color="auto" w:fill="F8F9FA"/>
              </w:rPr>
              <w:t>100</w:t>
            </w:r>
          </w:p>
        </w:tc>
        <w:tc>
          <w:tcPr>
            <w:tcW w:w="2528" w:type="dxa"/>
          </w:tcPr>
          <w:p w14:paraId="47A50EFE" w14:textId="1CB81DA3" w:rsidR="009A685C" w:rsidRDefault="009A685C" w:rsidP="00527E17">
            <w:pPr>
              <w:rPr>
                <w:lang w:bidi="ar-EG"/>
              </w:rPr>
            </w:pPr>
            <w:r>
              <w:rPr>
                <w:rFonts w:ascii="Roboto" w:hAnsi="Roboto"/>
                <w:color w:val="202124"/>
                <w:shd w:val="clear" w:color="auto" w:fill="F8F9FA"/>
              </w:rPr>
              <w:t>150</w:t>
            </w:r>
          </w:p>
        </w:tc>
        <w:tc>
          <w:tcPr>
            <w:tcW w:w="2528" w:type="dxa"/>
          </w:tcPr>
          <w:p w14:paraId="223D1206" w14:textId="2C5132B8" w:rsidR="009A685C" w:rsidRDefault="009A685C" w:rsidP="00527E17">
            <w:pPr>
              <w:rPr>
                <w:lang w:bidi="ar-EG"/>
              </w:rPr>
            </w:pPr>
            <w:r>
              <w:rPr>
                <w:rFonts w:ascii="Roboto" w:hAnsi="Roboto"/>
                <w:color w:val="202124"/>
                <w:shd w:val="clear" w:color="auto" w:fill="F8F9FA"/>
              </w:rPr>
              <w:t>250</w:t>
            </w:r>
          </w:p>
        </w:tc>
      </w:tr>
      <w:tr w:rsidR="009A685C" w14:paraId="33B2FE7F" w14:textId="77777777" w:rsidTr="009A685C">
        <w:tc>
          <w:tcPr>
            <w:tcW w:w="2194" w:type="dxa"/>
          </w:tcPr>
          <w:p w14:paraId="0ED32BFF" w14:textId="77777777" w:rsidR="009A685C" w:rsidRDefault="009A685C" w:rsidP="00527E17">
            <w:pPr>
              <w:rPr>
                <w:lang w:bidi="ar-EG"/>
              </w:rPr>
            </w:pPr>
          </w:p>
        </w:tc>
        <w:tc>
          <w:tcPr>
            <w:tcW w:w="2326" w:type="dxa"/>
          </w:tcPr>
          <w:p w14:paraId="564B7C4C" w14:textId="77777777" w:rsidR="009A685C" w:rsidRDefault="009A685C" w:rsidP="00527E17">
            <w:pPr>
              <w:rPr>
                <w:lang w:bidi="ar-EG"/>
              </w:rPr>
            </w:pPr>
          </w:p>
        </w:tc>
        <w:tc>
          <w:tcPr>
            <w:tcW w:w="2528" w:type="dxa"/>
          </w:tcPr>
          <w:p w14:paraId="28EC6553" w14:textId="77777777" w:rsidR="009A685C" w:rsidRDefault="009A685C" w:rsidP="00527E17">
            <w:pPr>
              <w:rPr>
                <w:lang w:bidi="ar-EG"/>
              </w:rPr>
            </w:pPr>
          </w:p>
        </w:tc>
        <w:tc>
          <w:tcPr>
            <w:tcW w:w="2528" w:type="dxa"/>
          </w:tcPr>
          <w:p w14:paraId="0FF7E258" w14:textId="77777777" w:rsidR="009A685C" w:rsidRDefault="009A685C" w:rsidP="00527E17">
            <w:pPr>
              <w:rPr>
                <w:lang w:bidi="ar-EG"/>
              </w:rPr>
            </w:pPr>
          </w:p>
        </w:tc>
      </w:tr>
      <w:tr w:rsidR="009A685C" w14:paraId="47E5F722" w14:textId="77777777" w:rsidTr="009A685C">
        <w:tc>
          <w:tcPr>
            <w:tcW w:w="2194" w:type="dxa"/>
          </w:tcPr>
          <w:p w14:paraId="458D41FF" w14:textId="77777777" w:rsidR="009A685C" w:rsidRDefault="009A685C" w:rsidP="00527E17">
            <w:pPr>
              <w:rPr>
                <w:lang w:bidi="ar-EG"/>
              </w:rPr>
            </w:pPr>
          </w:p>
        </w:tc>
        <w:tc>
          <w:tcPr>
            <w:tcW w:w="2326" w:type="dxa"/>
          </w:tcPr>
          <w:p w14:paraId="5729A4A2" w14:textId="77777777" w:rsidR="009A685C" w:rsidRDefault="009A685C" w:rsidP="00527E17">
            <w:pPr>
              <w:rPr>
                <w:lang w:bidi="ar-EG"/>
              </w:rPr>
            </w:pPr>
          </w:p>
        </w:tc>
        <w:tc>
          <w:tcPr>
            <w:tcW w:w="2528" w:type="dxa"/>
          </w:tcPr>
          <w:p w14:paraId="739DC240" w14:textId="77777777" w:rsidR="009A685C" w:rsidRDefault="009A685C" w:rsidP="00527E17">
            <w:pPr>
              <w:rPr>
                <w:lang w:bidi="ar-EG"/>
              </w:rPr>
            </w:pPr>
          </w:p>
        </w:tc>
        <w:tc>
          <w:tcPr>
            <w:tcW w:w="2528" w:type="dxa"/>
          </w:tcPr>
          <w:p w14:paraId="06320492" w14:textId="77777777" w:rsidR="009A685C" w:rsidRDefault="009A685C" w:rsidP="00527E17">
            <w:pPr>
              <w:rPr>
                <w:lang w:bidi="ar-EG"/>
              </w:rPr>
            </w:pPr>
          </w:p>
        </w:tc>
      </w:tr>
    </w:tbl>
    <w:p w14:paraId="02191A75" w14:textId="77777777" w:rsidR="00527E17" w:rsidRDefault="00527E17" w:rsidP="00527E17">
      <w:pPr>
        <w:rPr>
          <w:lang w:bidi="ar-EG"/>
        </w:rPr>
      </w:pPr>
    </w:p>
    <w:p w14:paraId="51ECCE53" w14:textId="77777777" w:rsidR="009A685C" w:rsidRDefault="009A685C" w:rsidP="00527E17">
      <w:pPr>
        <w:rPr>
          <w:lang w:bidi="ar-EG"/>
        </w:rPr>
      </w:pPr>
    </w:p>
    <w:p w14:paraId="04B415CE" w14:textId="77777777" w:rsidR="009A685C" w:rsidRDefault="009A685C" w:rsidP="00527E17">
      <w:pPr>
        <w:rPr>
          <w:lang w:bidi="ar-EG"/>
        </w:rPr>
      </w:pPr>
    </w:p>
    <w:p w14:paraId="0BB5368A" w14:textId="77777777" w:rsidR="009A685C" w:rsidRDefault="009A685C" w:rsidP="00527E17">
      <w:pPr>
        <w:rPr>
          <w:lang w:bidi="ar-EG"/>
        </w:rPr>
      </w:pPr>
    </w:p>
    <w:p w14:paraId="026B3B2F" w14:textId="28CE3111" w:rsidR="009A685C" w:rsidRDefault="009A685C" w:rsidP="009A685C">
      <w:pPr>
        <w:pStyle w:val="Heading1"/>
      </w:pPr>
      <w:r w:rsidRPr="009A685C">
        <w:t>Zoom</w:t>
      </w:r>
    </w:p>
    <w:p w14:paraId="4B637AFC" w14:textId="77777777" w:rsidR="009A685C" w:rsidRPr="009A685C" w:rsidRDefault="009A685C" w:rsidP="009A685C"/>
    <w:p w14:paraId="2C7FAFFD" w14:textId="77777777" w:rsidR="009A685C" w:rsidRPr="00527E17" w:rsidRDefault="009A685C" w:rsidP="00527E17">
      <w:pPr>
        <w:rPr>
          <w:rtl/>
          <w:lang w:bidi="ar-EG"/>
        </w:rPr>
      </w:pPr>
    </w:p>
    <w:sectPr w:rsidR="009A685C" w:rsidRPr="00527E17" w:rsidSect="001230C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3B5BDD" w14:textId="77777777" w:rsidR="00C45B16" w:rsidRDefault="00C45B16" w:rsidP="00672C2C">
      <w:pPr>
        <w:spacing w:after="0" w:line="240" w:lineRule="auto"/>
      </w:pPr>
      <w:r>
        <w:separator/>
      </w:r>
    </w:p>
  </w:endnote>
  <w:endnote w:type="continuationSeparator" w:id="0">
    <w:p w14:paraId="067DC6E1" w14:textId="77777777" w:rsidR="00C45B16" w:rsidRDefault="00C45B16" w:rsidP="00672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2471682"/>
      <w:docPartObj>
        <w:docPartGallery w:val="Page Numbers (Bottom of Page)"/>
        <w:docPartUnique/>
      </w:docPartObj>
    </w:sdtPr>
    <w:sdtContent>
      <w:p w14:paraId="1C450A04" w14:textId="0CA9C6AF" w:rsidR="00D34736" w:rsidRDefault="00D34736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1A57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83B6FE1" w14:textId="66EFE585" w:rsidR="00D34736" w:rsidRDefault="00D347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45141F" w14:textId="77777777" w:rsidR="00C45B16" w:rsidRDefault="00C45B16" w:rsidP="00672C2C">
      <w:pPr>
        <w:spacing w:after="0" w:line="240" w:lineRule="auto"/>
      </w:pPr>
      <w:r>
        <w:separator/>
      </w:r>
    </w:p>
  </w:footnote>
  <w:footnote w:type="continuationSeparator" w:id="0">
    <w:p w14:paraId="35A8CC40" w14:textId="77777777" w:rsidR="00C45B16" w:rsidRDefault="00C45B16" w:rsidP="00672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CE2480" w14:textId="25AEAF4A" w:rsidR="00D34736" w:rsidRDefault="00D34736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61312" behindDoc="0" locked="0" layoutInCell="1" allowOverlap="1" wp14:anchorId="39877FAD" wp14:editId="4398ED02">
          <wp:simplePos x="0" y="0"/>
          <wp:positionH relativeFrom="margin">
            <wp:align>center</wp:align>
          </wp:positionH>
          <wp:positionV relativeFrom="topMargin">
            <wp:posOffset>307975</wp:posOffset>
          </wp:positionV>
          <wp:extent cx="7155180" cy="670560"/>
          <wp:effectExtent l="0" t="0" r="7620" b="0"/>
          <wp:wrapSquare wrapText="bothSides"/>
          <wp:docPr id="4" name="Picture 4" descr="Description: C:\Users\Dahab\Desktop\IMG-20210224-WA0002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:\Users\Dahab\Desktop\IMG-20210224-WA0002 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9931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670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530AE"/>
    <w:multiLevelType w:val="hybridMultilevel"/>
    <w:tmpl w:val="C6C40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A181A"/>
    <w:multiLevelType w:val="hybridMultilevel"/>
    <w:tmpl w:val="A21EC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9023C"/>
    <w:multiLevelType w:val="hybridMultilevel"/>
    <w:tmpl w:val="BB8EA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17642C"/>
    <w:multiLevelType w:val="hybridMultilevel"/>
    <w:tmpl w:val="75C80E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752C03"/>
    <w:multiLevelType w:val="hybridMultilevel"/>
    <w:tmpl w:val="B8A2A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B319F5"/>
    <w:multiLevelType w:val="hybridMultilevel"/>
    <w:tmpl w:val="E13C7016"/>
    <w:lvl w:ilvl="0" w:tplc="67F22620">
      <w:numFmt w:val="bullet"/>
      <w:lvlText w:val="-"/>
      <w:lvlJc w:val="left"/>
      <w:pPr>
        <w:ind w:left="720" w:hanging="360"/>
      </w:pPr>
      <w:rPr>
        <w:rFonts w:ascii="Abadi" w:eastAsia="Calibri" w:hAnsi="Abadi" w:cs="Times New Roman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454070"/>
    <w:multiLevelType w:val="hybridMultilevel"/>
    <w:tmpl w:val="A512111E"/>
    <w:lvl w:ilvl="0" w:tplc="67F22620">
      <w:numFmt w:val="bullet"/>
      <w:lvlText w:val="-"/>
      <w:lvlJc w:val="left"/>
      <w:pPr>
        <w:ind w:left="720" w:hanging="360"/>
      </w:pPr>
      <w:rPr>
        <w:rFonts w:ascii="Abadi" w:eastAsia="Calibri" w:hAnsi="Abadi" w:cs="Times New Roman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3A6EE4"/>
    <w:multiLevelType w:val="hybridMultilevel"/>
    <w:tmpl w:val="E56AD1D4"/>
    <w:lvl w:ilvl="0" w:tplc="11EC126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D62F0"/>
    <w:multiLevelType w:val="hybridMultilevel"/>
    <w:tmpl w:val="D6AAF3E4"/>
    <w:lvl w:ilvl="0" w:tplc="F2BCBAE0">
      <w:start w:val="2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F73970"/>
    <w:multiLevelType w:val="hybridMultilevel"/>
    <w:tmpl w:val="5DB69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3900D9"/>
    <w:multiLevelType w:val="hybridMultilevel"/>
    <w:tmpl w:val="1228FBE2"/>
    <w:lvl w:ilvl="0" w:tplc="67F22620">
      <w:numFmt w:val="bullet"/>
      <w:lvlText w:val="-"/>
      <w:lvlJc w:val="left"/>
      <w:pPr>
        <w:ind w:left="720" w:hanging="360"/>
      </w:pPr>
      <w:rPr>
        <w:rFonts w:ascii="Abadi" w:eastAsia="Calibri" w:hAnsi="Abad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1614C1"/>
    <w:multiLevelType w:val="hybridMultilevel"/>
    <w:tmpl w:val="E362A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396DB5"/>
    <w:multiLevelType w:val="hybridMultilevel"/>
    <w:tmpl w:val="3462D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12"/>
  </w:num>
  <w:num w:numId="8">
    <w:abstractNumId w:val="11"/>
  </w:num>
  <w:num w:numId="9">
    <w:abstractNumId w:val="4"/>
  </w:num>
  <w:num w:numId="10">
    <w:abstractNumId w:val="7"/>
  </w:num>
  <w:num w:numId="11">
    <w:abstractNumId w:val="6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AE5"/>
    <w:rsid w:val="000212DA"/>
    <w:rsid w:val="00031A57"/>
    <w:rsid w:val="00043F9A"/>
    <w:rsid w:val="00094D53"/>
    <w:rsid w:val="001230CC"/>
    <w:rsid w:val="001235AB"/>
    <w:rsid w:val="001A1024"/>
    <w:rsid w:val="001F1F51"/>
    <w:rsid w:val="0024543C"/>
    <w:rsid w:val="002F1DD4"/>
    <w:rsid w:val="00310FFB"/>
    <w:rsid w:val="00360ABF"/>
    <w:rsid w:val="003C159A"/>
    <w:rsid w:val="003F1391"/>
    <w:rsid w:val="00432B53"/>
    <w:rsid w:val="00485ECF"/>
    <w:rsid w:val="00504CD9"/>
    <w:rsid w:val="00510A04"/>
    <w:rsid w:val="00527E17"/>
    <w:rsid w:val="00560AF8"/>
    <w:rsid w:val="00582642"/>
    <w:rsid w:val="00660DDB"/>
    <w:rsid w:val="00672C2C"/>
    <w:rsid w:val="00673FE4"/>
    <w:rsid w:val="00675B67"/>
    <w:rsid w:val="006A34C1"/>
    <w:rsid w:val="006D33B2"/>
    <w:rsid w:val="006D3F78"/>
    <w:rsid w:val="006E3642"/>
    <w:rsid w:val="006F597E"/>
    <w:rsid w:val="00791597"/>
    <w:rsid w:val="007A7363"/>
    <w:rsid w:val="008470A0"/>
    <w:rsid w:val="008728C6"/>
    <w:rsid w:val="008A1878"/>
    <w:rsid w:val="008F5BD7"/>
    <w:rsid w:val="009576F6"/>
    <w:rsid w:val="00965AAA"/>
    <w:rsid w:val="009668AB"/>
    <w:rsid w:val="009A0072"/>
    <w:rsid w:val="009A3F84"/>
    <w:rsid w:val="009A685C"/>
    <w:rsid w:val="009B0343"/>
    <w:rsid w:val="009F1041"/>
    <w:rsid w:val="00A75F24"/>
    <w:rsid w:val="00AB4426"/>
    <w:rsid w:val="00AC39E2"/>
    <w:rsid w:val="00B02C70"/>
    <w:rsid w:val="00B171BD"/>
    <w:rsid w:val="00BB15E4"/>
    <w:rsid w:val="00C43FFA"/>
    <w:rsid w:val="00C45B16"/>
    <w:rsid w:val="00CD7569"/>
    <w:rsid w:val="00D22B90"/>
    <w:rsid w:val="00D34736"/>
    <w:rsid w:val="00D47A25"/>
    <w:rsid w:val="00D54E89"/>
    <w:rsid w:val="00D75AE5"/>
    <w:rsid w:val="00D82B8D"/>
    <w:rsid w:val="00D87434"/>
    <w:rsid w:val="00D87A74"/>
    <w:rsid w:val="00E5166D"/>
    <w:rsid w:val="00EB4705"/>
    <w:rsid w:val="00F9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696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7E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E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D756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75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2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C2C"/>
  </w:style>
  <w:style w:type="paragraph" w:styleId="Footer">
    <w:name w:val="footer"/>
    <w:basedOn w:val="Normal"/>
    <w:link w:val="FooterChar"/>
    <w:uiPriority w:val="99"/>
    <w:unhideWhenUsed/>
    <w:rsid w:val="00672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C2C"/>
  </w:style>
  <w:style w:type="paragraph" w:styleId="ListParagraph">
    <w:name w:val="List Paragraph"/>
    <w:basedOn w:val="Normal"/>
    <w:uiPriority w:val="34"/>
    <w:qFormat/>
    <w:rsid w:val="006F59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D5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27E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7E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27E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E1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27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9A685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7E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E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D756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75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2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C2C"/>
  </w:style>
  <w:style w:type="paragraph" w:styleId="Footer">
    <w:name w:val="footer"/>
    <w:basedOn w:val="Normal"/>
    <w:link w:val="FooterChar"/>
    <w:uiPriority w:val="99"/>
    <w:unhideWhenUsed/>
    <w:rsid w:val="00672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C2C"/>
  </w:style>
  <w:style w:type="paragraph" w:styleId="ListParagraph">
    <w:name w:val="List Paragraph"/>
    <w:basedOn w:val="Normal"/>
    <w:uiPriority w:val="34"/>
    <w:qFormat/>
    <w:rsid w:val="006F59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D5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27E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7E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27E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E1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27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9A68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605;&#1604;&#1575;&#1581;&#1592;&#1575;&#1578;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14EC6-7A91-4923-B710-C4CB2E107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ملاحظات1.dot</Template>
  <TotalTime>143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Dahab</dc:creator>
  <cp:lastModifiedBy>El Hussein ahmed</cp:lastModifiedBy>
  <cp:revision>13</cp:revision>
  <cp:lastPrinted>2021-03-04T12:07:00Z</cp:lastPrinted>
  <dcterms:created xsi:type="dcterms:W3CDTF">2021-03-08T09:48:00Z</dcterms:created>
  <dcterms:modified xsi:type="dcterms:W3CDTF">2021-03-28T09:06:00Z</dcterms:modified>
</cp:coreProperties>
</file>