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4BC75" w14:textId="77777777" w:rsidR="00233A1E" w:rsidRDefault="00233A1E" w:rsidP="00233A1E">
      <w:pPr>
        <w:rPr>
          <w:rFonts w:ascii="Abadi" w:hAnsi="Abadi"/>
          <w:sz w:val="32"/>
          <w:szCs w:val="32"/>
          <w:u w:val="single"/>
        </w:rPr>
      </w:pPr>
      <w:r w:rsidRPr="006F597E">
        <w:rPr>
          <w:rFonts w:ascii="Abadi" w:hAnsi="Abadi"/>
          <w:sz w:val="32"/>
          <w:szCs w:val="32"/>
          <w:u w:val="single"/>
        </w:rPr>
        <w:t>Website</w:t>
      </w:r>
      <w:r>
        <w:rPr>
          <w:rFonts w:ascii="Abadi" w:hAnsi="Abadi"/>
          <w:sz w:val="32"/>
          <w:szCs w:val="32"/>
          <w:u w:val="single"/>
        </w:rPr>
        <w:t xml:space="preserve"> - Backend:</w:t>
      </w:r>
    </w:p>
    <w:p w14:paraId="2A3E98D7" w14:textId="77777777" w:rsidR="00233A1E" w:rsidRPr="006F597E" w:rsidRDefault="00233A1E" w:rsidP="00233A1E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  <w:u w:val="single"/>
          <w:lang w:bidi="ar-EG"/>
        </w:rPr>
      </w:pPr>
      <w:r w:rsidRPr="006F597E">
        <w:rPr>
          <w:rFonts w:ascii="Abadi" w:hAnsi="Abadi"/>
          <w:sz w:val="32"/>
          <w:szCs w:val="32"/>
          <w:u w:val="single"/>
          <w:lang w:bidi="ar-EG"/>
        </w:rPr>
        <w:t xml:space="preserve">Vision: </w:t>
      </w:r>
    </w:p>
    <w:p w14:paraId="3E7A3CC2" w14:textId="77777777" w:rsidR="00233A1E" w:rsidRPr="006F597E" w:rsidRDefault="00233A1E" w:rsidP="00233A1E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Develop</w:t>
      </w:r>
      <w:r w:rsidRPr="006F597E">
        <w:rPr>
          <w:rFonts w:ascii="Abadi" w:hAnsi="Abadi"/>
          <w:sz w:val="24"/>
          <w:szCs w:val="24"/>
          <w:lang w:bidi="ar-EG"/>
        </w:rPr>
        <w:t xml:space="preserve"> a complete shop with payment, search, and sort</w:t>
      </w:r>
      <w:r>
        <w:rPr>
          <w:rFonts w:ascii="Abadi" w:hAnsi="Abadi"/>
          <w:sz w:val="24"/>
          <w:szCs w:val="24"/>
          <w:lang w:bidi="ar-EG"/>
        </w:rPr>
        <w:t>.</w:t>
      </w:r>
    </w:p>
    <w:p w14:paraId="7279B158" w14:textId="77777777" w:rsidR="00233A1E" w:rsidRPr="006F597E" w:rsidRDefault="00233A1E" w:rsidP="00233A1E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Develop an emailing system (newsletter) for any new products.</w:t>
      </w:r>
    </w:p>
    <w:p w14:paraId="41957920" w14:textId="77777777" w:rsidR="00233A1E" w:rsidRPr="006F597E" w:rsidRDefault="00233A1E" w:rsidP="00233A1E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Develop carts for users (shop).</w:t>
      </w:r>
    </w:p>
    <w:p w14:paraId="1E5499B8" w14:textId="77777777" w:rsidR="00233A1E" w:rsidRPr="00253214" w:rsidRDefault="00233A1E" w:rsidP="00233A1E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Develop an authentication system (Login and register) for users.</w:t>
      </w:r>
    </w:p>
    <w:p w14:paraId="2E99DA32" w14:textId="77777777" w:rsidR="00233A1E" w:rsidRPr="00DD30E6" w:rsidRDefault="00233A1E" w:rsidP="00233A1E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Develop links to Souq, Noon, Jumia…. Etc.</w:t>
      </w:r>
    </w:p>
    <w:p w14:paraId="5F548C66" w14:textId="77777777" w:rsidR="00233A1E" w:rsidRPr="00DD30E6" w:rsidRDefault="00233A1E" w:rsidP="00233A1E">
      <w:pPr>
        <w:pStyle w:val="ListParagraph"/>
        <w:rPr>
          <w:rFonts w:ascii="Abadi" w:hAnsi="Abadi"/>
          <w:sz w:val="24"/>
          <w:szCs w:val="24"/>
          <w:u w:val="single"/>
          <w:lang w:bidi="ar-EG"/>
        </w:rPr>
      </w:pPr>
    </w:p>
    <w:p w14:paraId="499B15E5" w14:textId="77777777" w:rsidR="00233A1E" w:rsidRDefault="00233A1E" w:rsidP="00233A1E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  <w:u w:val="single"/>
          <w:lang w:bidi="ar-EG"/>
        </w:rPr>
      </w:pPr>
      <w:r w:rsidRPr="006F597E">
        <w:rPr>
          <w:rFonts w:ascii="Abadi" w:hAnsi="Abadi"/>
          <w:sz w:val="32"/>
          <w:szCs w:val="32"/>
          <w:u w:val="single"/>
          <w:lang w:bidi="ar-EG"/>
        </w:rPr>
        <w:t>Request:</w:t>
      </w:r>
    </w:p>
    <w:p w14:paraId="5DA3E129" w14:textId="77777777" w:rsidR="00233A1E" w:rsidRDefault="00233A1E" w:rsidP="00233A1E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Website Hosting &amp; Domain details.</w:t>
      </w:r>
    </w:p>
    <w:p w14:paraId="7301BC1B" w14:textId="77777777" w:rsidR="00233A1E" w:rsidRDefault="00233A1E" w:rsidP="00233A1E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E-mail names and the configuration of the SMTP protocol.</w:t>
      </w:r>
    </w:p>
    <w:p w14:paraId="249A4C53" w14:textId="77777777" w:rsidR="00233A1E" w:rsidRDefault="00233A1E" w:rsidP="00233A1E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List of clients for POS (Point of sale).</w:t>
      </w:r>
    </w:p>
    <w:p w14:paraId="4E6ED103" w14:textId="77777777" w:rsidR="00233A1E" w:rsidRDefault="00233A1E" w:rsidP="00233A1E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Payment method </w:t>
      </w:r>
    </w:p>
    <w:p w14:paraId="0C553729" w14:textId="77777777" w:rsidR="00233A1E" w:rsidRDefault="00233A1E" w:rsidP="00233A1E">
      <w:pPr>
        <w:pStyle w:val="ListParagraph"/>
        <w:numPr>
          <w:ilvl w:val="1"/>
          <w:numId w:val="4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Cash on delivery </w:t>
      </w:r>
    </w:p>
    <w:p w14:paraId="3C31D5EB" w14:textId="77777777" w:rsidR="00233A1E" w:rsidRDefault="00233A1E" w:rsidP="00233A1E">
      <w:pPr>
        <w:pStyle w:val="ListParagraph"/>
        <w:numPr>
          <w:ilvl w:val="1"/>
          <w:numId w:val="4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API (</w:t>
      </w:r>
      <w:r w:rsidRPr="00253214">
        <w:rPr>
          <w:rFonts w:ascii="Abadi" w:hAnsi="Abadi"/>
          <w:sz w:val="24"/>
          <w:szCs w:val="24"/>
          <w:lang w:bidi="ar-EG"/>
        </w:rPr>
        <w:t>Application Programming Interface</w:t>
      </w:r>
      <w:r>
        <w:rPr>
          <w:rFonts w:ascii="Abadi" w:hAnsi="Abadi"/>
          <w:sz w:val="24"/>
          <w:szCs w:val="24"/>
          <w:lang w:bidi="ar-EG"/>
        </w:rPr>
        <w:t>).</w:t>
      </w:r>
    </w:p>
    <w:p w14:paraId="5EE870C9" w14:textId="77777777" w:rsidR="00233A1E" w:rsidRDefault="00233A1E" w:rsidP="00233A1E">
      <w:pPr>
        <w:pStyle w:val="ListParagraph"/>
        <w:numPr>
          <w:ilvl w:val="2"/>
          <w:numId w:val="4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My </w:t>
      </w:r>
      <w:proofErr w:type="spellStart"/>
      <w:r>
        <w:rPr>
          <w:rFonts w:ascii="Abadi" w:hAnsi="Abadi"/>
          <w:sz w:val="24"/>
          <w:szCs w:val="24"/>
          <w:lang w:bidi="ar-EG"/>
        </w:rPr>
        <w:t>Fatoorah</w:t>
      </w:r>
      <w:proofErr w:type="spellEnd"/>
      <w:r>
        <w:rPr>
          <w:rFonts w:ascii="Abadi" w:hAnsi="Abadi"/>
          <w:sz w:val="24"/>
          <w:szCs w:val="24"/>
          <w:lang w:bidi="ar-EG"/>
        </w:rPr>
        <w:t xml:space="preserve">: This API supports all payment methods, and it needs (Commercial Banking account + The commercial register and an agreement with them directly to be able to use their API) </w:t>
      </w:r>
    </w:p>
    <w:p w14:paraId="163BB5C0" w14:textId="77777777" w:rsidR="00233A1E" w:rsidRDefault="00233A1E" w:rsidP="00233A1E">
      <w:pPr>
        <w:pStyle w:val="ListParagraph"/>
        <w:ind w:left="2160"/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Link : </w:t>
      </w:r>
      <w:hyperlink r:id="rId7" w:history="1">
        <w:r w:rsidRPr="009F6C6D">
          <w:rPr>
            <w:rStyle w:val="Hyperlink"/>
            <w:rFonts w:ascii="Abadi" w:hAnsi="Abadi"/>
            <w:sz w:val="24"/>
            <w:szCs w:val="24"/>
            <w:lang w:bidi="ar-EG"/>
          </w:rPr>
          <w:t>https://www.myfatoorah.com/payment-gateway.html</w:t>
        </w:r>
      </w:hyperlink>
    </w:p>
    <w:p w14:paraId="0BB83B5A" w14:textId="77777777" w:rsidR="00233A1E" w:rsidRDefault="00233A1E" w:rsidP="00233A1E">
      <w:pPr>
        <w:pStyle w:val="ListParagraph"/>
        <w:ind w:left="2160"/>
        <w:rPr>
          <w:rFonts w:ascii="Abadi" w:hAnsi="Abadi"/>
          <w:sz w:val="24"/>
          <w:szCs w:val="24"/>
          <w:lang w:bidi="ar-EG"/>
        </w:rPr>
      </w:pPr>
    </w:p>
    <w:p w14:paraId="35C9B2CE" w14:textId="77777777" w:rsidR="00233A1E" w:rsidRDefault="00233A1E" w:rsidP="00233A1E">
      <w:pPr>
        <w:pStyle w:val="ListParagraph"/>
        <w:numPr>
          <w:ilvl w:val="2"/>
          <w:numId w:val="4"/>
        </w:numPr>
        <w:rPr>
          <w:rFonts w:ascii="Abadi" w:hAnsi="Abadi"/>
          <w:sz w:val="24"/>
          <w:szCs w:val="24"/>
          <w:lang w:bidi="ar-EG"/>
        </w:rPr>
      </w:pPr>
      <w:proofErr w:type="spellStart"/>
      <w:r>
        <w:rPr>
          <w:rFonts w:ascii="Abadi" w:hAnsi="Abadi"/>
          <w:sz w:val="24"/>
          <w:szCs w:val="24"/>
          <w:lang w:bidi="ar-EG"/>
        </w:rPr>
        <w:t>Fawry</w:t>
      </w:r>
      <w:proofErr w:type="spellEnd"/>
      <w:r>
        <w:rPr>
          <w:rFonts w:ascii="Abadi" w:hAnsi="Abadi"/>
          <w:sz w:val="24"/>
          <w:szCs w:val="24"/>
          <w:lang w:bidi="ar-EG"/>
        </w:rPr>
        <w:t xml:space="preserve">: This API supports many payment methods, and it </w:t>
      </w:r>
      <w:proofErr w:type="gramStart"/>
      <w:r>
        <w:rPr>
          <w:rFonts w:ascii="Abadi" w:hAnsi="Abadi"/>
          <w:sz w:val="24"/>
          <w:szCs w:val="24"/>
          <w:lang w:bidi="ar-EG"/>
        </w:rPr>
        <w:t>needs</w:t>
      </w:r>
      <w:proofErr w:type="gramEnd"/>
      <w:r>
        <w:rPr>
          <w:rFonts w:ascii="Abadi" w:hAnsi="Abadi"/>
          <w:sz w:val="24"/>
          <w:szCs w:val="24"/>
          <w:lang w:bidi="ar-EG"/>
        </w:rPr>
        <w:t xml:space="preserve"> </w:t>
      </w:r>
    </w:p>
    <w:p w14:paraId="15DD4AC7" w14:textId="77777777" w:rsidR="00233A1E" w:rsidRDefault="00233A1E" w:rsidP="00233A1E">
      <w:pPr>
        <w:pStyle w:val="ListParagraph"/>
        <w:ind w:left="2160"/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(Commercial Banking account + The commercial register and an agreement with them directly to be able to use their API)</w:t>
      </w:r>
    </w:p>
    <w:p w14:paraId="658A61C6" w14:textId="77777777" w:rsidR="00233A1E" w:rsidRPr="00DD30E6" w:rsidRDefault="00233A1E" w:rsidP="00233A1E">
      <w:pPr>
        <w:pStyle w:val="ListParagraph"/>
        <w:ind w:left="2160"/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Link : </w:t>
      </w:r>
      <w:hyperlink r:id="rId8" w:history="1">
        <w:r w:rsidRPr="009F6C6D">
          <w:rPr>
            <w:rStyle w:val="Hyperlink"/>
            <w:rFonts w:ascii="Abadi" w:hAnsi="Abadi"/>
            <w:sz w:val="24"/>
            <w:szCs w:val="24"/>
            <w:lang w:bidi="ar-EG"/>
          </w:rPr>
          <w:t>https://fawry.com/fawrypaymerchant/</w:t>
        </w:r>
      </w:hyperlink>
    </w:p>
    <w:p w14:paraId="08D5CC97" w14:textId="77777777" w:rsidR="00233A1E" w:rsidRDefault="00233A1E" w:rsidP="00233A1E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  <w:u w:val="single"/>
          <w:lang w:bidi="ar-EG"/>
        </w:rPr>
      </w:pPr>
      <w:r w:rsidRPr="006F597E">
        <w:rPr>
          <w:rFonts w:ascii="Abadi" w:hAnsi="Abadi"/>
          <w:sz w:val="32"/>
          <w:szCs w:val="32"/>
          <w:u w:val="single"/>
          <w:lang w:bidi="ar-EG"/>
        </w:rPr>
        <w:t>Time plan:</w:t>
      </w:r>
    </w:p>
    <w:p w14:paraId="0D16604D" w14:textId="77777777" w:rsidR="00233A1E" w:rsidRDefault="00233A1E" w:rsidP="00233A1E">
      <w:pPr>
        <w:pStyle w:val="ListParagraph"/>
        <w:numPr>
          <w:ilvl w:val="1"/>
          <w:numId w:val="11"/>
        </w:numPr>
        <w:rPr>
          <w:rFonts w:ascii="Abadi" w:hAnsi="Abadi"/>
          <w:sz w:val="24"/>
          <w:szCs w:val="24"/>
          <w:lang w:bidi="ar-EG"/>
        </w:rPr>
      </w:pPr>
      <w:r w:rsidRPr="00DD30E6">
        <w:rPr>
          <w:rFonts w:ascii="Abadi" w:hAnsi="Abadi"/>
          <w:sz w:val="24"/>
          <w:szCs w:val="24"/>
          <w:lang w:bidi="ar-EG"/>
        </w:rPr>
        <w:t>30 days.</w:t>
      </w:r>
    </w:p>
    <w:p w14:paraId="2E791A3A" w14:textId="77777777" w:rsidR="00233A1E" w:rsidRPr="006B7C2E" w:rsidRDefault="00233A1E" w:rsidP="00233A1E">
      <w:pPr>
        <w:pStyle w:val="ListParagraph"/>
        <w:ind w:left="1440"/>
        <w:rPr>
          <w:rFonts w:ascii="Abadi" w:hAnsi="Abadi"/>
          <w:sz w:val="24"/>
          <w:szCs w:val="24"/>
          <w:lang w:bidi="ar-EG"/>
        </w:rPr>
      </w:pPr>
    </w:p>
    <w:p w14:paraId="76EFFC02" w14:textId="77777777" w:rsidR="00233A1E" w:rsidRDefault="00233A1E" w:rsidP="00233A1E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  <w:u w:val="single"/>
          <w:lang w:bidi="ar-EG"/>
        </w:rPr>
      </w:pPr>
      <w:r>
        <w:rPr>
          <w:rFonts w:ascii="Abadi" w:hAnsi="Abadi"/>
          <w:sz w:val="32"/>
          <w:szCs w:val="32"/>
          <w:u w:val="single"/>
          <w:lang w:bidi="ar-EG"/>
        </w:rPr>
        <w:t>Website Backend operations (On Request)</w:t>
      </w:r>
    </w:p>
    <w:p w14:paraId="6FA3C9DE" w14:textId="77777777" w:rsidR="00233A1E" w:rsidRPr="00DD30E6" w:rsidRDefault="00233A1E" w:rsidP="00233A1E">
      <w:pPr>
        <w:pStyle w:val="ListParagraph"/>
        <w:numPr>
          <w:ilvl w:val="1"/>
          <w:numId w:val="12"/>
        </w:numPr>
        <w:rPr>
          <w:rFonts w:ascii="Abadi" w:hAnsi="Abadi"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Monitoring the database for the registered users.</w:t>
      </w:r>
    </w:p>
    <w:p w14:paraId="79842E46" w14:textId="77777777" w:rsidR="00233A1E" w:rsidRPr="00F92BEE" w:rsidRDefault="00233A1E" w:rsidP="00233A1E">
      <w:pPr>
        <w:pStyle w:val="ListParagraph"/>
        <w:numPr>
          <w:ilvl w:val="1"/>
          <w:numId w:val="12"/>
        </w:numPr>
        <w:rPr>
          <w:rFonts w:ascii="Abadi" w:hAnsi="Abadi"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Monitoring the newsletter subscribers.</w:t>
      </w:r>
    </w:p>
    <w:p w14:paraId="5EF03188" w14:textId="77777777" w:rsidR="00233A1E" w:rsidRPr="00F92BEE" w:rsidRDefault="00233A1E" w:rsidP="00233A1E">
      <w:pPr>
        <w:pStyle w:val="ListParagraph"/>
        <w:numPr>
          <w:ilvl w:val="1"/>
          <w:numId w:val="12"/>
        </w:numPr>
        <w:rPr>
          <w:rFonts w:ascii="Abadi" w:hAnsi="Abadi"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Monitoring the online shop.</w:t>
      </w:r>
    </w:p>
    <w:p w14:paraId="3FA92338" w14:textId="77777777" w:rsidR="00233A1E" w:rsidRPr="00094D53" w:rsidRDefault="00233A1E" w:rsidP="00233A1E">
      <w:pPr>
        <w:pStyle w:val="ListParagraph"/>
        <w:numPr>
          <w:ilvl w:val="1"/>
          <w:numId w:val="12"/>
        </w:numPr>
        <w:rPr>
          <w:rFonts w:ascii="Abadi" w:hAnsi="Abadi"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Monitoring the online shop reviews.</w:t>
      </w:r>
    </w:p>
    <w:p w14:paraId="2452B900" w14:textId="77777777" w:rsidR="0024543C" w:rsidRPr="006A34C1" w:rsidRDefault="0024543C" w:rsidP="0024543C">
      <w:pPr>
        <w:rPr>
          <w:rFonts w:ascii="Abadi" w:hAnsi="Abadi"/>
          <w:sz w:val="32"/>
          <w:szCs w:val="32"/>
          <w:u w:val="single"/>
          <w:lang w:bidi="ar-EG"/>
        </w:rPr>
      </w:pPr>
    </w:p>
    <w:p w14:paraId="35943AB7" w14:textId="0376ACDA" w:rsidR="000212DA" w:rsidRDefault="000212DA" w:rsidP="00F92BEE">
      <w:pPr>
        <w:rPr>
          <w:rtl/>
          <w:lang w:bidi="ar-EG"/>
        </w:rPr>
      </w:pPr>
    </w:p>
    <w:sectPr w:rsidR="000212DA" w:rsidSect="001230C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2D149" w14:textId="77777777" w:rsidR="00B146C2" w:rsidRDefault="00B146C2" w:rsidP="00672C2C">
      <w:pPr>
        <w:spacing w:after="0" w:line="240" w:lineRule="auto"/>
      </w:pPr>
      <w:r>
        <w:separator/>
      </w:r>
    </w:p>
  </w:endnote>
  <w:endnote w:type="continuationSeparator" w:id="0">
    <w:p w14:paraId="53110684" w14:textId="77777777" w:rsidR="00B146C2" w:rsidRDefault="00B146C2" w:rsidP="00672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B6FE1" w14:textId="7A1DBD21" w:rsidR="00F92BEE" w:rsidRDefault="00D576AF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6F8F1421" wp14:editId="700E92AC">
          <wp:simplePos x="0" y="0"/>
          <wp:positionH relativeFrom="column">
            <wp:posOffset>-609600</wp:posOffset>
          </wp:positionH>
          <wp:positionV relativeFrom="page">
            <wp:posOffset>9151620</wp:posOffset>
          </wp:positionV>
          <wp:extent cx="7155180" cy="593725"/>
          <wp:effectExtent l="0" t="0" r="7620" b="0"/>
          <wp:wrapSquare wrapText="bothSides"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5180" cy="593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61ED8383" w14:textId="77777777" w:rsidR="00D576AF" w:rsidRDefault="00D57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F2B1B" w14:textId="77777777" w:rsidR="00B146C2" w:rsidRDefault="00B146C2" w:rsidP="00672C2C">
      <w:pPr>
        <w:spacing w:after="0" w:line="240" w:lineRule="auto"/>
      </w:pPr>
      <w:r>
        <w:separator/>
      </w:r>
    </w:p>
  </w:footnote>
  <w:footnote w:type="continuationSeparator" w:id="0">
    <w:p w14:paraId="5447E753" w14:textId="77777777" w:rsidR="00B146C2" w:rsidRDefault="00B146C2" w:rsidP="00672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E2480" w14:textId="25AEAF4A" w:rsidR="00F92BEE" w:rsidRDefault="00F92BEE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9877FAD" wp14:editId="4398ED02">
          <wp:simplePos x="0" y="0"/>
          <wp:positionH relativeFrom="margin">
            <wp:align>center</wp:align>
          </wp:positionH>
          <wp:positionV relativeFrom="topMargin">
            <wp:posOffset>307975</wp:posOffset>
          </wp:positionV>
          <wp:extent cx="7155180" cy="670560"/>
          <wp:effectExtent l="0" t="0" r="7620" b="0"/>
          <wp:wrapSquare wrapText="bothSides"/>
          <wp:docPr id="4" name="Picture 4" descr="Description: C:\Users\Dahab\Desktop\IMG-20210224-WA0002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:\Users\Dahab\Desktop\IMG-20210224-WA0002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931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530AE"/>
    <w:multiLevelType w:val="hybridMultilevel"/>
    <w:tmpl w:val="C6C40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A181A"/>
    <w:multiLevelType w:val="hybridMultilevel"/>
    <w:tmpl w:val="A21EC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9023C"/>
    <w:multiLevelType w:val="hybridMultilevel"/>
    <w:tmpl w:val="BB8EA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7642C"/>
    <w:multiLevelType w:val="hybridMultilevel"/>
    <w:tmpl w:val="75C80E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752C03"/>
    <w:multiLevelType w:val="hybridMultilevel"/>
    <w:tmpl w:val="B8A2A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319F5"/>
    <w:multiLevelType w:val="hybridMultilevel"/>
    <w:tmpl w:val="E13C7016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54070"/>
    <w:multiLevelType w:val="hybridMultilevel"/>
    <w:tmpl w:val="A512111E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A6EE4"/>
    <w:multiLevelType w:val="hybridMultilevel"/>
    <w:tmpl w:val="E56AD1D4"/>
    <w:lvl w:ilvl="0" w:tplc="11EC126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73970"/>
    <w:multiLevelType w:val="hybridMultilevel"/>
    <w:tmpl w:val="5DB69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900D9"/>
    <w:multiLevelType w:val="hybridMultilevel"/>
    <w:tmpl w:val="1228FBE2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614C1"/>
    <w:multiLevelType w:val="hybridMultilevel"/>
    <w:tmpl w:val="E362A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96DB5"/>
    <w:multiLevelType w:val="hybridMultilevel"/>
    <w:tmpl w:val="3462D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11"/>
  </w:num>
  <w:num w:numId="8">
    <w:abstractNumId w:val="10"/>
  </w:num>
  <w:num w:numId="9">
    <w:abstractNumId w:val="4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E5"/>
    <w:rsid w:val="000212DA"/>
    <w:rsid w:val="00043F9A"/>
    <w:rsid w:val="00094D53"/>
    <w:rsid w:val="001230CC"/>
    <w:rsid w:val="001A1024"/>
    <w:rsid w:val="001F1F51"/>
    <w:rsid w:val="00233A1E"/>
    <w:rsid w:val="0024543C"/>
    <w:rsid w:val="002F1DD4"/>
    <w:rsid w:val="00310FFB"/>
    <w:rsid w:val="00360ABF"/>
    <w:rsid w:val="003C159A"/>
    <w:rsid w:val="003F1391"/>
    <w:rsid w:val="00432B53"/>
    <w:rsid w:val="00485ECF"/>
    <w:rsid w:val="00504CD9"/>
    <w:rsid w:val="00510A04"/>
    <w:rsid w:val="00560AF8"/>
    <w:rsid w:val="005B3242"/>
    <w:rsid w:val="00660DDB"/>
    <w:rsid w:val="00672C2C"/>
    <w:rsid w:val="00673FE4"/>
    <w:rsid w:val="006A34C1"/>
    <w:rsid w:val="006D33B2"/>
    <w:rsid w:val="006E3642"/>
    <w:rsid w:val="006F597E"/>
    <w:rsid w:val="00791597"/>
    <w:rsid w:val="007A7363"/>
    <w:rsid w:val="008470A0"/>
    <w:rsid w:val="008728C6"/>
    <w:rsid w:val="008A1878"/>
    <w:rsid w:val="008F5BD7"/>
    <w:rsid w:val="009576F6"/>
    <w:rsid w:val="00965AAA"/>
    <w:rsid w:val="009668AB"/>
    <w:rsid w:val="009A0072"/>
    <w:rsid w:val="009A3F84"/>
    <w:rsid w:val="009B0343"/>
    <w:rsid w:val="009F1041"/>
    <w:rsid w:val="00A75F24"/>
    <w:rsid w:val="00AB4426"/>
    <w:rsid w:val="00AC39E2"/>
    <w:rsid w:val="00B02C70"/>
    <w:rsid w:val="00B146C2"/>
    <w:rsid w:val="00B171BD"/>
    <w:rsid w:val="00BB15E4"/>
    <w:rsid w:val="00C43FFA"/>
    <w:rsid w:val="00CD7569"/>
    <w:rsid w:val="00D47A25"/>
    <w:rsid w:val="00D54E89"/>
    <w:rsid w:val="00D576AF"/>
    <w:rsid w:val="00D75AE5"/>
    <w:rsid w:val="00D82B8D"/>
    <w:rsid w:val="00D87434"/>
    <w:rsid w:val="00D87A74"/>
    <w:rsid w:val="00E5166D"/>
    <w:rsid w:val="00EB4705"/>
    <w:rsid w:val="00F9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9633"/>
  <w15:docId w15:val="{7A1CF8DD-606E-4142-927C-B90F72EE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75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7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2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2C"/>
  </w:style>
  <w:style w:type="paragraph" w:styleId="Footer">
    <w:name w:val="footer"/>
    <w:basedOn w:val="Normal"/>
    <w:link w:val="FooterChar"/>
    <w:uiPriority w:val="99"/>
    <w:unhideWhenUsed/>
    <w:rsid w:val="00672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2C"/>
  </w:style>
  <w:style w:type="paragraph" w:styleId="ListParagraph">
    <w:name w:val="List Paragraph"/>
    <w:basedOn w:val="Normal"/>
    <w:uiPriority w:val="34"/>
    <w:qFormat/>
    <w:rsid w:val="006F5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D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wry.com/fawrypaymercha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fatoorah.com/payment-gateway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605;&#1604;&#1575;&#1581;&#1592;&#1575;&#1578;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ملاحظات1.dot</Template>
  <TotalTime>4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Dahab</dc:creator>
  <cp:lastModifiedBy> </cp:lastModifiedBy>
  <cp:revision>9</cp:revision>
  <cp:lastPrinted>2021-03-04T12:07:00Z</cp:lastPrinted>
  <dcterms:created xsi:type="dcterms:W3CDTF">2021-03-08T09:48:00Z</dcterms:created>
  <dcterms:modified xsi:type="dcterms:W3CDTF">2021-03-08T11:22:00Z</dcterms:modified>
</cp:coreProperties>
</file>