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077E" w14:textId="77777777" w:rsidR="00143BBB" w:rsidRDefault="00143BBB" w:rsidP="00143BBB">
      <w:pPr>
        <w:rPr>
          <w:lang w:bidi="ar-EG"/>
        </w:rPr>
      </w:pPr>
    </w:p>
    <w:p w14:paraId="4EA15945" w14:textId="77777777" w:rsidR="00143BBB" w:rsidRDefault="00143BBB" w:rsidP="00143BBB">
      <w:p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Android - Application:</w:t>
      </w:r>
    </w:p>
    <w:p w14:paraId="1EEA8682" w14:textId="77777777" w:rsidR="00143BBB" w:rsidRPr="006F597E" w:rsidRDefault="00143BBB" w:rsidP="00143BBB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 xml:space="preserve">Vision: </w:t>
      </w:r>
    </w:p>
    <w:p w14:paraId="2636E5EC" w14:textId="77777777" w:rsidR="00143BBB" w:rsidRPr="006F597E" w:rsidRDefault="00143BBB" w:rsidP="00143BBB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Authentication system for the Application.</w:t>
      </w:r>
    </w:p>
    <w:p w14:paraId="231F4728" w14:textId="77777777" w:rsidR="00143BBB" w:rsidRPr="006F6BD2" w:rsidRDefault="00143BBB" w:rsidP="00143BBB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Shop is referenced as the main activity.</w:t>
      </w:r>
    </w:p>
    <w:p w14:paraId="01F99AC2" w14:textId="77777777" w:rsidR="00143BBB" w:rsidRPr="006F6BD2" w:rsidRDefault="00143BBB" w:rsidP="00143BBB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Carts are referenced.</w:t>
      </w:r>
    </w:p>
    <w:p w14:paraId="5FB2B40E" w14:textId="77777777" w:rsidR="00143BBB" w:rsidRPr="006F6BD2" w:rsidRDefault="00143BBB" w:rsidP="00143BBB">
      <w:pPr>
        <w:pStyle w:val="ListParagraph"/>
        <w:rPr>
          <w:rFonts w:ascii="Abadi" w:hAnsi="Abadi"/>
          <w:sz w:val="24"/>
          <w:szCs w:val="24"/>
          <w:u w:val="single"/>
          <w:lang w:bidi="ar-EG"/>
        </w:rPr>
      </w:pPr>
    </w:p>
    <w:p w14:paraId="65B2640A" w14:textId="77777777" w:rsidR="00143BBB" w:rsidRDefault="00143BBB" w:rsidP="00143BBB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Request:</w:t>
      </w:r>
    </w:p>
    <w:p w14:paraId="07B4B425" w14:textId="77777777" w:rsidR="00143BBB" w:rsidRDefault="00143BBB" w:rsidP="00143BBB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Images and designs for the application to be implemented.</w:t>
      </w:r>
    </w:p>
    <w:p w14:paraId="3A6FA11F" w14:textId="77777777" w:rsidR="00143BBB" w:rsidRPr="008A26F8" w:rsidRDefault="00143BBB" w:rsidP="00143BBB">
      <w:pPr>
        <w:pStyle w:val="ListParagraph"/>
        <w:rPr>
          <w:rFonts w:ascii="Abadi" w:hAnsi="Abadi"/>
          <w:sz w:val="24"/>
          <w:szCs w:val="24"/>
          <w:lang w:bidi="ar-EG"/>
        </w:rPr>
      </w:pPr>
    </w:p>
    <w:p w14:paraId="6784E625" w14:textId="77777777" w:rsidR="00143BBB" w:rsidRDefault="00143BBB" w:rsidP="00143BBB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707E0902" w14:textId="77777777" w:rsidR="00143BBB" w:rsidRDefault="00143BBB" w:rsidP="00143BB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30 days after project release.</w:t>
      </w:r>
    </w:p>
    <w:p w14:paraId="2E2C7D53" w14:textId="77777777" w:rsidR="00143BBB" w:rsidRDefault="00143BBB" w:rsidP="00143BBB">
      <w:pPr>
        <w:rPr>
          <w:rFonts w:ascii="Abadi" w:hAnsi="Abadi"/>
          <w:sz w:val="24"/>
          <w:szCs w:val="24"/>
          <w:lang w:bidi="ar-EG"/>
        </w:rPr>
      </w:pPr>
    </w:p>
    <w:p w14:paraId="7BD0ACB2" w14:textId="77777777" w:rsidR="00143BBB" w:rsidRPr="00EB4705" w:rsidRDefault="00143BBB" w:rsidP="00143BBB">
      <w:pPr>
        <w:rPr>
          <w:rFonts w:ascii="Abadi" w:hAnsi="Abadi"/>
          <w:sz w:val="32"/>
          <w:szCs w:val="32"/>
          <w:u w:val="single"/>
          <w:lang w:bidi="ar-EG"/>
        </w:rPr>
      </w:pPr>
      <w:r w:rsidRPr="006A34C1">
        <w:rPr>
          <w:rFonts w:ascii="Abadi" w:hAnsi="Abadi"/>
          <w:sz w:val="32"/>
          <w:szCs w:val="32"/>
          <w:u w:val="single"/>
          <w:lang w:bidi="ar-EG"/>
        </w:rPr>
        <w:t>IOS – Application (On Request):</w:t>
      </w:r>
    </w:p>
    <w:p w14:paraId="0F7E16D0" w14:textId="77777777" w:rsidR="00143BBB" w:rsidRDefault="00143BBB" w:rsidP="00143BBB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733DDDA3" w14:textId="666B9C2D" w:rsidR="00143BBB" w:rsidRPr="001A1024" w:rsidRDefault="00143BBB" w:rsidP="00143BBB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6</w:t>
      </w:r>
      <w:r w:rsidRPr="001A1024">
        <w:rPr>
          <w:rFonts w:ascii="Abadi" w:hAnsi="Abadi"/>
          <w:sz w:val="24"/>
          <w:szCs w:val="24"/>
          <w:lang w:bidi="ar-EG"/>
        </w:rPr>
        <w:t xml:space="preserve">0 days after </w:t>
      </w:r>
      <w:r>
        <w:rPr>
          <w:rFonts w:ascii="Abadi" w:hAnsi="Abadi"/>
          <w:sz w:val="24"/>
          <w:szCs w:val="24"/>
          <w:lang w:bidi="ar-EG"/>
        </w:rPr>
        <w:t>request.</w:t>
      </w:r>
    </w:p>
    <w:p w14:paraId="733BDA93" w14:textId="77777777" w:rsidR="00EB4705" w:rsidRDefault="00EB4705" w:rsidP="00043F9A">
      <w:pPr>
        <w:rPr>
          <w:lang w:bidi="ar-EG"/>
        </w:rPr>
      </w:pPr>
    </w:p>
    <w:p w14:paraId="2452B900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19A6E" w14:textId="77777777" w:rsidR="008219FA" w:rsidRDefault="008219FA" w:rsidP="00672C2C">
      <w:pPr>
        <w:spacing w:after="0" w:line="240" w:lineRule="auto"/>
      </w:pPr>
      <w:r>
        <w:separator/>
      </w:r>
    </w:p>
  </w:endnote>
  <w:endnote w:type="continuationSeparator" w:id="0">
    <w:p w14:paraId="268312C3" w14:textId="77777777" w:rsidR="008219FA" w:rsidRDefault="008219FA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7A1DBD21" w:rsidR="00F92BEE" w:rsidRDefault="00D576A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F8F1421" wp14:editId="700E92AC">
          <wp:simplePos x="0" y="0"/>
          <wp:positionH relativeFrom="column">
            <wp:posOffset>-609600</wp:posOffset>
          </wp:positionH>
          <wp:positionV relativeFrom="page">
            <wp:posOffset>9151620</wp:posOffset>
          </wp:positionV>
          <wp:extent cx="7155180" cy="593725"/>
          <wp:effectExtent l="0" t="0" r="762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ED8383" w14:textId="77777777" w:rsidR="00D576AF" w:rsidRDefault="00D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C60D1" w14:textId="77777777" w:rsidR="008219FA" w:rsidRDefault="008219FA" w:rsidP="00672C2C">
      <w:pPr>
        <w:spacing w:after="0" w:line="240" w:lineRule="auto"/>
      </w:pPr>
      <w:r>
        <w:separator/>
      </w:r>
    </w:p>
  </w:footnote>
  <w:footnote w:type="continuationSeparator" w:id="0">
    <w:p w14:paraId="521F6BF0" w14:textId="77777777" w:rsidR="008219FA" w:rsidRDefault="008219FA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43BBB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5B3242"/>
    <w:rsid w:val="00660DDB"/>
    <w:rsid w:val="00672C2C"/>
    <w:rsid w:val="00673FE4"/>
    <w:rsid w:val="006A34C1"/>
    <w:rsid w:val="006D33B2"/>
    <w:rsid w:val="006E3642"/>
    <w:rsid w:val="006F597E"/>
    <w:rsid w:val="00791597"/>
    <w:rsid w:val="007A7363"/>
    <w:rsid w:val="008219FA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D7569"/>
    <w:rsid w:val="00D47A25"/>
    <w:rsid w:val="00D54E89"/>
    <w:rsid w:val="00D576AF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9</cp:revision>
  <cp:lastPrinted>2021-03-04T12:07:00Z</cp:lastPrinted>
  <dcterms:created xsi:type="dcterms:W3CDTF">2021-03-08T09:48:00Z</dcterms:created>
  <dcterms:modified xsi:type="dcterms:W3CDTF">2021-03-08T11:23:00Z</dcterms:modified>
</cp:coreProperties>
</file>